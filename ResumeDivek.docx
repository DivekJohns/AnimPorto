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8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9"/>
        <w:gridCol w:w="739"/>
        <w:gridCol w:w="6649"/>
      </w:tblGrid>
      <w:tr w:rsidR="001B2ABD" w:rsidTr="00587152">
        <w:trPr>
          <w:trHeight w:val="1192"/>
        </w:trPr>
        <w:tc>
          <w:tcPr>
            <w:tcW w:w="3699" w:type="dxa"/>
            <w:vAlign w:val="bottom"/>
          </w:tcPr>
          <w:p w:rsidR="001B2ABD" w:rsidRDefault="001B2ABD" w:rsidP="007213D8">
            <w:pPr>
              <w:tabs>
                <w:tab w:val="left" w:pos="990"/>
              </w:tabs>
            </w:pPr>
          </w:p>
        </w:tc>
        <w:tc>
          <w:tcPr>
            <w:tcW w:w="739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49" w:type="dxa"/>
            <w:vAlign w:val="bottom"/>
          </w:tcPr>
          <w:p w:rsidR="001B2ABD" w:rsidRDefault="001714D5" w:rsidP="001B2ABD">
            <w:pPr>
              <w:pStyle w:val="Title"/>
            </w:pPr>
            <w:r>
              <w:t>Divek s</w:t>
            </w:r>
          </w:p>
          <w:p w:rsidR="001B2ABD" w:rsidRDefault="001714D5" w:rsidP="003A09E4">
            <w:pPr>
              <w:pStyle w:val="Subtitle"/>
            </w:pPr>
            <w:r>
              <w:rPr>
                <w:spacing w:val="0"/>
                <w:w w:val="100"/>
              </w:rPr>
              <w:t xml:space="preserve">Software </w:t>
            </w:r>
            <w:r w:rsidR="003A09E4">
              <w:rPr>
                <w:spacing w:val="0"/>
                <w:w w:val="100"/>
              </w:rPr>
              <w:t>engineer</w:t>
            </w:r>
          </w:p>
        </w:tc>
      </w:tr>
      <w:tr w:rsidR="001B2ABD" w:rsidTr="00587152">
        <w:trPr>
          <w:trHeight w:val="6333"/>
        </w:trPr>
        <w:tc>
          <w:tcPr>
            <w:tcW w:w="3699" w:type="dxa"/>
          </w:tcPr>
          <w:sdt>
            <w:sdtPr>
              <w:id w:val="-1711873194"/>
              <w:placeholder>
                <w:docPart w:val="EBAA6735C42F4B6EAE2E539D0A8654C4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1714D5" w:rsidP="009260CD">
            <w:r>
              <w:t xml:space="preserve">I love Backend Technologies. I can quickly adapt to fast-paced work environments. </w:t>
            </w:r>
            <w:r>
              <w:t>Passionate</w:t>
            </w:r>
            <w:r>
              <w:t xml:space="preserve"> about working with a knack to learn continuously and go higher in software </w:t>
            </w:r>
            <w:r>
              <w:t>programming</w:t>
            </w:r>
            <w:r>
              <w:t xml:space="preserve">. Currently working as a full-stack developer at </w:t>
            </w:r>
            <w:proofErr w:type="spellStart"/>
            <w:r>
              <w:t>Zibtek</w:t>
            </w:r>
            <w:proofErr w:type="spellEnd"/>
            <w:r>
              <w:t>. Responsible for end to end project delivery, R</w:t>
            </w:r>
            <w:r>
              <w:t>&amp;D, testing and cloud</w:t>
            </w:r>
            <w:r>
              <w:t xml:space="preserve"> of the tech stack. Previously I was pr</w:t>
            </w:r>
            <w:r>
              <w:t>ofessionally in freelancing</w:t>
            </w:r>
            <w:r>
              <w:t xml:space="preserve"> mobile and web apps on my own</w:t>
            </w:r>
            <w:r>
              <w:t xml:space="preserve"> for 3 years</w:t>
            </w:r>
            <w:r>
              <w:t xml:space="preserve">, which loads me up with experience in developing and maintaining apps, providing me with a unique overview of things from the development aspect. Lately having worked as customer service, cash </w:t>
            </w:r>
            <w:r>
              <w:t xml:space="preserve">product control in f and </w:t>
            </w:r>
            <w:r>
              <w:t>b industries</w:t>
            </w:r>
            <w:r>
              <w:t xml:space="preserve"> part-time.</w:t>
            </w:r>
          </w:p>
          <w:p w:rsidR="00036450" w:rsidRDefault="00036450" w:rsidP="00036450"/>
          <w:sdt>
            <w:sdtPr>
              <w:id w:val="-1954003311"/>
              <w:placeholder>
                <w:docPart w:val="394C0133EB6542D3A352804D67CCBA2A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6465F9398144773A0C05C5DABAB119B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1714D5" w:rsidP="004D3011">
            <w:r>
              <w:t>8618524034</w:t>
            </w:r>
            <w:r w:rsidR="00931D7B">
              <w:t xml:space="preserve"> |</w:t>
            </w:r>
            <w:bookmarkStart w:id="0" w:name="_GoBack"/>
            <w:bookmarkEnd w:id="0"/>
            <w:r w:rsidR="00931D7B">
              <w:t xml:space="preserve"> 8951271113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CA746BBB27854A2594476FBFD4CC0D9C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p w:rsidR="004D3011" w:rsidRDefault="001714D5" w:rsidP="004D3011">
            <w:hyperlink r:id="rId10" w:history="1">
              <w:r w:rsidRPr="001714D5">
                <w:rPr>
                  <w:rStyle w:val="Hyperlink"/>
                </w:rPr>
                <w:t>http://divek.rf</w:t>
              </w:r>
              <w:r w:rsidRPr="001714D5">
                <w:rPr>
                  <w:rStyle w:val="Hyperlink"/>
                </w:rPr>
                <w:t>.</w:t>
              </w:r>
              <w:r w:rsidRPr="001714D5">
                <w:rPr>
                  <w:rStyle w:val="Hyperlink"/>
                </w:rPr>
                <w:t>gd</w:t>
              </w:r>
            </w:hyperlink>
          </w:p>
          <w:p w:rsidR="004D3011" w:rsidRDefault="004D3011" w:rsidP="004D3011"/>
          <w:sdt>
            <w:sdtPr>
              <w:id w:val="-240260293"/>
              <w:placeholder>
                <w:docPart w:val="49C7FB875A0D4110AC97D685EBD08827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1714D5" w:rsidP="004D3011">
            <w:pPr>
              <w:rPr>
                <w:rStyle w:val="Hyperlink"/>
              </w:rPr>
            </w:pPr>
            <w:r>
              <w:t>divekjohn@gmail.com</w:t>
            </w:r>
          </w:p>
          <w:sdt>
            <w:sdtPr>
              <w:id w:val="-1444214663"/>
              <w:placeholder>
                <w:docPart w:val="F71DAAD780AF4D4EB2CE498C80F1BA2F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1714D5" w:rsidP="001714D5">
            <w:r>
              <w:t>Creating Bots</w:t>
            </w:r>
          </w:p>
          <w:p w:rsidR="001714D5" w:rsidRDefault="001714D5" w:rsidP="001714D5">
            <w:r>
              <w:t>Games</w:t>
            </w:r>
          </w:p>
          <w:p w:rsidR="001714D5" w:rsidRDefault="001714D5" w:rsidP="001714D5">
            <w:r>
              <w:t>Bike Riding</w:t>
            </w:r>
          </w:p>
          <w:p w:rsidR="001714D5" w:rsidRDefault="001714D5" w:rsidP="001714D5">
            <w:r>
              <w:t>Drumming</w:t>
            </w:r>
          </w:p>
          <w:p w:rsidR="001714D5" w:rsidRPr="004D3011" w:rsidRDefault="001714D5" w:rsidP="001714D5">
            <w:r>
              <w:t>Hacking</w:t>
            </w:r>
          </w:p>
        </w:tc>
        <w:tc>
          <w:tcPr>
            <w:tcW w:w="739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49" w:type="dxa"/>
          </w:tcPr>
          <w:sdt>
            <w:sdtPr>
              <w:id w:val="-1383247926"/>
              <w:placeholder>
                <w:docPart w:val="9875F09497A14CC09CF07FF630B5B78A"/>
              </w:placeholder>
              <w:temporary/>
              <w:showingPlcHdr/>
              <w15:appearance w15:val="hidden"/>
            </w:sdtPr>
            <w:sdtContent>
              <w:p w:rsidR="004D3011" w:rsidRPr="001714D5" w:rsidRDefault="001714D5" w:rsidP="001714D5">
                <w:pPr>
                  <w:pStyle w:val="Heading2"/>
                  <w:rPr>
                    <w:rFonts w:asciiTheme="minorHAnsi" w:eastAsiaTheme="minorEastAsia" w:hAnsiTheme="minorHAnsi" w:cstheme="minorBidi"/>
                    <w:sz w:val="18"/>
                    <w:szCs w:val="22"/>
                  </w:rPr>
                </w:pPr>
                <w:r w:rsidRPr="00036450">
                  <w:t>WORK EXPERIENCE</w:t>
                </w:r>
              </w:p>
            </w:sdtContent>
          </w:sdt>
          <w:p w:rsidR="00036450" w:rsidRDefault="00036450" w:rsidP="00036450"/>
          <w:p w:rsidR="00036450" w:rsidRDefault="003A09E4" w:rsidP="001714D5">
            <w:pPr>
              <w:pStyle w:val="Heading4"/>
            </w:pPr>
            <w:proofErr w:type="spellStart"/>
            <w:r>
              <w:t>Zibtek</w:t>
            </w:r>
            <w:proofErr w:type="spellEnd"/>
          </w:p>
          <w:p w:rsidR="001714D5" w:rsidRDefault="001714D5" w:rsidP="003A09E4">
            <w:r>
              <w:t xml:space="preserve">Dec 2018 – </w:t>
            </w:r>
            <w:r w:rsidR="009D532D">
              <w:t>Present</w:t>
            </w:r>
          </w:p>
          <w:p w:rsidR="003A09E4" w:rsidRDefault="003A09E4" w:rsidP="003A09E4">
            <w:r>
              <w:t xml:space="preserve">Full stack engineer. </w:t>
            </w:r>
            <w:r w:rsidR="007213D8">
              <w:t>Web, Mobile and Cloud</w:t>
            </w:r>
          </w:p>
          <w:p w:rsidR="003A09E4" w:rsidRDefault="003A09E4" w:rsidP="003A09E4"/>
          <w:p w:rsidR="003A09E4" w:rsidRDefault="003A09E4" w:rsidP="003A09E4">
            <w:pPr>
              <w:pStyle w:val="Heading4"/>
            </w:pPr>
            <w:r>
              <w:t xml:space="preserve">Professional </w:t>
            </w:r>
            <w:r w:rsidR="00181648">
              <w:t>Free-l</w:t>
            </w:r>
            <w:r>
              <w:t>ancing</w:t>
            </w:r>
          </w:p>
          <w:p w:rsidR="003A09E4" w:rsidRDefault="003A09E4" w:rsidP="003A09E4">
            <w:r>
              <w:t>August 2015</w:t>
            </w:r>
            <w:r>
              <w:t xml:space="preserve"> – </w:t>
            </w:r>
            <w:r>
              <w:t>Nov 2018</w:t>
            </w:r>
          </w:p>
          <w:p w:rsidR="00036450" w:rsidRDefault="003A09E4" w:rsidP="00036450">
            <w:r>
              <w:t>Software developer</w:t>
            </w:r>
            <w:r>
              <w:t xml:space="preserve"> </w:t>
            </w:r>
            <w:r w:rsidR="007213D8">
              <w:t>, Web, Mobile and C</w:t>
            </w:r>
            <w:r>
              <w:t>loud</w:t>
            </w:r>
          </w:p>
          <w:p w:rsidR="00036450" w:rsidRDefault="00181648" w:rsidP="00036450">
            <w:pPr>
              <w:pStyle w:val="Heading2"/>
            </w:pPr>
            <w:r>
              <w:t>Skills</w:t>
            </w:r>
          </w:p>
          <w:p w:rsidR="004D3011" w:rsidRDefault="00181648" w:rsidP="00181648">
            <w:pPr>
              <w:pStyle w:val="Heading4"/>
            </w:pPr>
            <w:r w:rsidRPr="00B90CEF">
              <w:rPr>
                <w:noProof/>
                <w:color w:val="000000" w:themeColor="text1"/>
                <w:lang w:val="en-IN" w:eastAsia="en-IN"/>
              </w:rPr>
              <w:drawing>
                <wp:inline distT="0" distB="0" distL="0" distR="0" wp14:anchorId="08EEFC9D" wp14:editId="535DBCFF">
                  <wp:extent cx="3756660" cy="1257300"/>
                  <wp:effectExtent l="0" t="0" r="1524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  <w:r w:rsidR="00036450">
              <w:t xml:space="preserve"> </w:t>
            </w:r>
            <w:r w:rsidR="00036450" w:rsidRPr="00036450">
              <w:t xml:space="preserve"> </w:t>
            </w:r>
          </w:p>
          <w:p w:rsidR="00587152" w:rsidRDefault="00587152" w:rsidP="00587152">
            <w:pPr>
              <w:pStyle w:val="Heading2"/>
            </w:pPr>
            <w:r>
              <w:t>Work</w:t>
            </w:r>
            <w:r w:rsidR="001D1728">
              <w:t xml:space="preserve"> </w:t>
            </w:r>
            <w:r>
              <w:t>Areas</w:t>
            </w:r>
          </w:p>
          <w:p w:rsidR="00587152" w:rsidRPr="009A24B7" w:rsidRDefault="00587152" w:rsidP="00587152">
            <w:pPr>
              <w:pStyle w:val="Heading5"/>
              <w:shd w:val="clear" w:color="auto" w:fill="FFFFFF"/>
              <w:spacing w:before="0" w:after="225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>Backend, Frontend,</w:t>
            </w:r>
            <w:r w:rsidR="00EC13E5"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r w:rsidR="00EC13E5"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>Mobile Development</w:t>
            </w:r>
            <w:r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Android</w:t>
            </w:r>
            <w:r w:rsidR="00EC13E5"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>/</w:t>
            </w:r>
            <w:proofErr w:type="spellStart"/>
            <w:r w:rsidR="001D1728"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>ios</w:t>
            </w:r>
            <w:proofErr w:type="spellEnd"/>
            <w:r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>sdk</w:t>
            </w:r>
            <w:r w:rsidR="00EC13E5"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>’s</w:t>
            </w:r>
            <w:proofErr w:type="spellEnd"/>
            <w:r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, </w:t>
            </w:r>
            <w:r w:rsidR="00EC13E5"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>C</w:t>
            </w:r>
            <w:r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>hrome plugins,</w:t>
            </w:r>
            <w:r w:rsidR="00EC13E5"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Client-Server Web Development</w:t>
            </w:r>
            <w:r w:rsidR="001D1728"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, Full Stack Development, </w:t>
            </w:r>
            <w:proofErr w:type="spellStart"/>
            <w:r w:rsidR="001D1728"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>Dev</w:t>
            </w:r>
            <w:proofErr w:type="spellEnd"/>
            <w:r w:rsidR="001D1728"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>-o</w:t>
            </w:r>
            <w:r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>ps,</w:t>
            </w:r>
            <w:r w:rsidR="00EC13E5"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>NodeJS</w:t>
            </w:r>
            <w:proofErr w:type="spellEnd"/>
            <w:r w:rsidR="001D1728"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, Java, </w:t>
            </w:r>
            <w:r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r w:rsidR="001D1728"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>Python</w:t>
            </w:r>
            <w:r w:rsidR="009A24B7"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>,</w:t>
            </w:r>
            <w:r w:rsidR="001D1728"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1D1728"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>Php</w:t>
            </w:r>
            <w:proofErr w:type="spellEnd"/>
            <w:r w:rsidR="00EC13E5"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>, Angular</w:t>
            </w:r>
            <w:r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, </w:t>
            </w:r>
            <w:r w:rsidR="001D1728"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React, </w:t>
            </w:r>
            <w:r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>Android</w:t>
            </w:r>
            <w:r w:rsidRPr="009A24B7">
              <w:rPr>
                <w:rFonts w:ascii="Arial" w:hAnsi="Arial" w:cs="Arial"/>
                <w:color w:val="000000" w:themeColor="text1"/>
                <w:sz w:val="21"/>
                <w:szCs w:val="21"/>
              </w:rPr>
              <w:t>, Flutter</w:t>
            </w:r>
          </w:p>
          <w:p w:rsidR="00587152" w:rsidRPr="009A24B7" w:rsidRDefault="00587152" w:rsidP="0058715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A24B7">
              <w:rPr>
                <w:rFonts w:ascii="Arial" w:hAnsi="Arial" w:cs="Arial"/>
                <w:color w:val="000000" w:themeColor="text1"/>
              </w:rPr>
              <w:t xml:space="preserve">Cloud </w:t>
            </w:r>
            <w:r w:rsidR="00EC13E5" w:rsidRPr="009A24B7">
              <w:rPr>
                <w:rFonts w:ascii="Arial" w:hAnsi="Arial" w:cs="Arial"/>
                <w:color w:val="000000" w:themeColor="text1"/>
              </w:rPr>
              <w:t xml:space="preserve">– </w:t>
            </w:r>
            <w:proofErr w:type="spellStart"/>
            <w:r w:rsidR="00EC13E5" w:rsidRPr="009A24B7">
              <w:rPr>
                <w:rFonts w:ascii="Arial" w:hAnsi="Arial" w:cs="Arial"/>
                <w:color w:val="000000" w:themeColor="text1"/>
              </w:rPr>
              <w:t>Gcp</w:t>
            </w:r>
            <w:proofErr w:type="spellEnd"/>
            <w:r w:rsidR="00EC13E5" w:rsidRPr="009A24B7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="00EC13E5" w:rsidRPr="009A24B7">
              <w:rPr>
                <w:rFonts w:ascii="Arial" w:hAnsi="Arial" w:cs="Arial"/>
                <w:color w:val="000000" w:themeColor="text1"/>
              </w:rPr>
              <w:t>Aws</w:t>
            </w:r>
            <w:proofErr w:type="spellEnd"/>
            <w:r w:rsidR="00EC13E5" w:rsidRPr="009A24B7">
              <w:rPr>
                <w:rFonts w:ascii="Arial" w:hAnsi="Arial" w:cs="Arial"/>
                <w:color w:val="000000" w:themeColor="text1"/>
              </w:rPr>
              <w:t>, Digital ocean</w:t>
            </w:r>
          </w:p>
          <w:p w:rsidR="00587152" w:rsidRPr="009A24B7" w:rsidRDefault="00587152" w:rsidP="0058715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r w:rsidRPr="009A24B7">
              <w:rPr>
                <w:rFonts w:ascii="Arial" w:hAnsi="Arial" w:cs="Arial"/>
                <w:color w:val="000000" w:themeColor="text1"/>
              </w:rPr>
              <w:t xml:space="preserve">SQL Databases - </w:t>
            </w:r>
            <w:proofErr w:type="spellStart"/>
            <w:r w:rsidRPr="009A24B7">
              <w:rPr>
                <w:rFonts w:ascii="Arial" w:hAnsi="Arial" w:cs="Arial"/>
                <w:color w:val="000000" w:themeColor="text1"/>
              </w:rPr>
              <w:t>PostgreSQL</w:t>
            </w:r>
            <w:proofErr w:type="spellEnd"/>
            <w:r w:rsidRPr="009A24B7">
              <w:rPr>
                <w:rFonts w:ascii="Arial" w:hAnsi="Arial" w:cs="Arial"/>
                <w:color w:val="000000" w:themeColor="text1"/>
              </w:rPr>
              <w:t>, MySQL, SQLite, MSSQL</w:t>
            </w:r>
          </w:p>
          <w:p w:rsidR="00587152" w:rsidRPr="009A24B7" w:rsidRDefault="00587152" w:rsidP="0058715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9A24B7">
              <w:rPr>
                <w:rFonts w:ascii="Arial" w:hAnsi="Arial" w:cs="Arial"/>
                <w:color w:val="000000" w:themeColor="text1"/>
              </w:rPr>
              <w:t>NoSQL</w:t>
            </w:r>
            <w:proofErr w:type="spellEnd"/>
            <w:r w:rsidRPr="009A24B7">
              <w:rPr>
                <w:rFonts w:ascii="Arial" w:hAnsi="Arial" w:cs="Arial"/>
                <w:color w:val="000000" w:themeColor="text1"/>
              </w:rPr>
              <w:t xml:space="preserve"> Databases - </w:t>
            </w:r>
            <w:proofErr w:type="spellStart"/>
            <w:r w:rsidRPr="009A24B7">
              <w:rPr>
                <w:rFonts w:ascii="Arial" w:hAnsi="Arial" w:cs="Arial"/>
                <w:color w:val="000000" w:themeColor="text1"/>
              </w:rPr>
              <w:t>MongoDB</w:t>
            </w:r>
            <w:proofErr w:type="spellEnd"/>
            <w:r w:rsidRPr="009A24B7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9A24B7">
              <w:rPr>
                <w:rFonts w:ascii="Arial" w:hAnsi="Arial" w:cs="Arial"/>
                <w:color w:val="000000" w:themeColor="text1"/>
              </w:rPr>
              <w:t>Redis</w:t>
            </w:r>
            <w:proofErr w:type="spellEnd"/>
            <w:r w:rsidRPr="009A24B7">
              <w:rPr>
                <w:rFonts w:ascii="Arial" w:hAnsi="Arial" w:cs="Arial"/>
                <w:color w:val="000000" w:themeColor="text1"/>
              </w:rPr>
              <w:t xml:space="preserve">, </w:t>
            </w:r>
          </w:p>
          <w:p w:rsidR="00587152" w:rsidRPr="009A24B7" w:rsidRDefault="00587152" w:rsidP="0058715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r w:rsidRPr="009A24B7">
              <w:rPr>
                <w:rFonts w:ascii="Arial" w:hAnsi="Arial" w:cs="Arial"/>
                <w:color w:val="000000" w:themeColor="text1"/>
              </w:rPr>
              <w:t xml:space="preserve">Messaging Queues - </w:t>
            </w:r>
            <w:proofErr w:type="spellStart"/>
            <w:r w:rsidRPr="009A24B7">
              <w:rPr>
                <w:rFonts w:ascii="Arial" w:hAnsi="Arial" w:cs="Arial"/>
                <w:color w:val="000000" w:themeColor="text1"/>
              </w:rPr>
              <w:t>RabbitMQ</w:t>
            </w:r>
            <w:proofErr w:type="spellEnd"/>
          </w:p>
          <w:p w:rsidR="00587152" w:rsidRPr="009A24B7" w:rsidRDefault="00587152" w:rsidP="0058715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r w:rsidRPr="009A24B7">
              <w:rPr>
                <w:rFonts w:ascii="Arial" w:hAnsi="Arial" w:cs="Arial"/>
                <w:color w:val="000000" w:themeColor="text1"/>
              </w:rPr>
              <w:t>Process Watchers - PM2</w:t>
            </w:r>
          </w:p>
          <w:p w:rsidR="00587152" w:rsidRPr="009A24B7" w:rsidRDefault="00587152" w:rsidP="0058715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r w:rsidRPr="009A24B7">
              <w:rPr>
                <w:rFonts w:ascii="Arial" w:hAnsi="Arial" w:cs="Arial"/>
                <w:color w:val="000000" w:themeColor="text1"/>
              </w:rPr>
              <w:t xml:space="preserve">Deployment - Jenkins, </w:t>
            </w:r>
            <w:proofErr w:type="spellStart"/>
            <w:r w:rsidRPr="009A24B7">
              <w:rPr>
                <w:rFonts w:ascii="Arial" w:hAnsi="Arial" w:cs="Arial"/>
                <w:color w:val="000000" w:themeColor="text1"/>
              </w:rPr>
              <w:t>Docker</w:t>
            </w:r>
            <w:proofErr w:type="spellEnd"/>
            <w:r w:rsidRPr="009A24B7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9A24B7">
              <w:rPr>
                <w:rFonts w:ascii="Arial" w:hAnsi="Arial" w:cs="Arial"/>
                <w:color w:val="000000" w:themeColor="text1"/>
              </w:rPr>
              <w:t>Kubernetes</w:t>
            </w:r>
            <w:proofErr w:type="spellEnd"/>
          </w:p>
          <w:p w:rsidR="00587152" w:rsidRPr="009A24B7" w:rsidRDefault="00EC13E5" w:rsidP="0058715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r w:rsidRPr="009A24B7">
              <w:rPr>
                <w:rFonts w:ascii="Arial" w:hAnsi="Arial" w:cs="Arial"/>
                <w:color w:val="000000" w:themeColor="text1"/>
              </w:rPr>
              <w:t>Monitoring -</w:t>
            </w:r>
            <w:r w:rsidR="00587152" w:rsidRPr="009A24B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587152" w:rsidRPr="009A24B7">
              <w:rPr>
                <w:rFonts w:ascii="Arial" w:hAnsi="Arial" w:cs="Arial"/>
                <w:color w:val="000000" w:themeColor="text1"/>
              </w:rPr>
              <w:t>Grafana</w:t>
            </w:r>
            <w:proofErr w:type="spellEnd"/>
            <w:r w:rsidR="00587152" w:rsidRPr="009A24B7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="00587152" w:rsidRPr="009A24B7">
              <w:rPr>
                <w:rFonts w:ascii="Arial" w:hAnsi="Arial" w:cs="Arial"/>
                <w:color w:val="000000" w:themeColor="text1"/>
              </w:rPr>
              <w:t>kibana</w:t>
            </w:r>
            <w:proofErr w:type="spellEnd"/>
          </w:p>
          <w:p w:rsidR="00587152" w:rsidRPr="009A24B7" w:rsidRDefault="00587152" w:rsidP="0058715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r w:rsidRPr="009A24B7">
              <w:rPr>
                <w:rFonts w:ascii="Arial" w:hAnsi="Arial" w:cs="Arial"/>
                <w:color w:val="000000" w:themeColor="text1"/>
              </w:rPr>
              <w:t xml:space="preserve">Management &amp; Tracking - JIRA, </w:t>
            </w:r>
            <w:proofErr w:type="spellStart"/>
            <w:r w:rsidRPr="009A24B7">
              <w:rPr>
                <w:rFonts w:ascii="Arial" w:hAnsi="Arial" w:cs="Arial"/>
                <w:color w:val="000000" w:themeColor="text1"/>
              </w:rPr>
              <w:t>Trello</w:t>
            </w:r>
            <w:proofErr w:type="spellEnd"/>
            <w:r w:rsidRPr="009A24B7">
              <w:rPr>
                <w:rFonts w:ascii="Arial" w:hAnsi="Arial" w:cs="Arial"/>
                <w:color w:val="000000" w:themeColor="text1"/>
              </w:rPr>
              <w:t xml:space="preserve">, Slack, </w:t>
            </w:r>
            <w:proofErr w:type="spellStart"/>
            <w:r w:rsidRPr="009A24B7">
              <w:rPr>
                <w:rFonts w:ascii="Arial" w:hAnsi="Arial" w:cs="Arial"/>
                <w:color w:val="000000" w:themeColor="text1"/>
              </w:rPr>
              <w:t>Redmine</w:t>
            </w:r>
            <w:proofErr w:type="spellEnd"/>
          </w:p>
          <w:p w:rsidR="00587152" w:rsidRPr="009A24B7" w:rsidRDefault="00EC13E5" w:rsidP="009A24B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r w:rsidRPr="009A24B7">
              <w:rPr>
                <w:rFonts w:ascii="Arial" w:hAnsi="Arial" w:cs="Arial"/>
                <w:color w:val="000000" w:themeColor="text1"/>
              </w:rPr>
              <w:t xml:space="preserve">Google - Firebase, </w:t>
            </w:r>
            <w:r w:rsidR="00587152" w:rsidRPr="009A24B7">
              <w:rPr>
                <w:rFonts w:ascii="Arial" w:hAnsi="Arial" w:cs="Arial"/>
                <w:color w:val="000000" w:themeColor="text1"/>
              </w:rPr>
              <w:t>Maps API</w:t>
            </w:r>
            <w:r w:rsidRPr="009A24B7">
              <w:rPr>
                <w:rFonts w:ascii="Arial" w:hAnsi="Arial" w:cs="Arial"/>
                <w:color w:val="000000" w:themeColor="text1"/>
              </w:rPr>
              <w:t>.</w:t>
            </w:r>
            <w:r w:rsidRPr="009A24B7">
              <w:rPr>
                <w:color w:val="000000" w:themeColor="text1"/>
              </w:rPr>
              <w:t xml:space="preserve"> </w:t>
            </w:r>
            <w:r w:rsidRPr="009A24B7">
              <w:rPr>
                <w:rFonts w:ascii="Arial" w:hAnsi="Arial" w:cs="Arial"/>
                <w:color w:val="000000" w:themeColor="text1"/>
              </w:rPr>
              <w:t>Cloud Vision, Storage</w:t>
            </w:r>
            <w:r w:rsidR="009A24B7" w:rsidRPr="009A24B7">
              <w:rPr>
                <w:rFonts w:ascii="Arial" w:hAnsi="Arial" w:cs="Arial"/>
                <w:color w:val="000000" w:themeColor="text1"/>
              </w:rPr>
              <w:t>,</w:t>
            </w:r>
            <w:r w:rsidR="009A24B7" w:rsidRPr="009A24B7">
              <w:rPr>
                <w:color w:val="000000" w:themeColor="text1"/>
              </w:rPr>
              <w:t xml:space="preserve"> </w:t>
            </w:r>
            <w:proofErr w:type="spellStart"/>
            <w:r w:rsidR="009A24B7" w:rsidRPr="009A24B7">
              <w:rPr>
                <w:rFonts w:ascii="Arial" w:hAnsi="Arial" w:cs="Arial"/>
                <w:color w:val="000000" w:themeColor="text1"/>
              </w:rPr>
              <w:t>Bigquery</w:t>
            </w:r>
            <w:proofErr w:type="spellEnd"/>
            <w:r w:rsidRPr="009A24B7">
              <w:rPr>
                <w:rFonts w:ascii="Arial" w:hAnsi="Arial" w:cs="Arial"/>
                <w:color w:val="000000" w:themeColor="text1"/>
              </w:rPr>
              <w:t xml:space="preserve"> and </w:t>
            </w:r>
            <w:r w:rsidR="001D1728" w:rsidRPr="009A24B7">
              <w:rPr>
                <w:rFonts w:ascii="Arial" w:hAnsi="Arial" w:cs="Arial"/>
                <w:color w:val="000000" w:themeColor="text1"/>
              </w:rPr>
              <w:t>F</w:t>
            </w:r>
            <w:r w:rsidRPr="009A24B7">
              <w:rPr>
                <w:rFonts w:ascii="Arial" w:hAnsi="Arial" w:cs="Arial"/>
                <w:color w:val="000000" w:themeColor="text1"/>
              </w:rPr>
              <w:t>unctions</w:t>
            </w:r>
          </w:p>
          <w:p w:rsidR="00587152" w:rsidRPr="009A24B7" w:rsidRDefault="00587152" w:rsidP="0058715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r w:rsidRPr="009A24B7">
              <w:rPr>
                <w:rFonts w:ascii="Arial" w:hAnsi="Arial" w:cs="Arial"/>
                <w:color w:val="000000" w:themeColor="text1"/>
              </w:rPr>
              <w:t xml:space="preserve">Version Control - </w:t>
            </w:r>
            <w:proofErr w:type="spellStart"/>
            <w:r w:rsidRPr="009A24B7">
              <w:rPr>
                <w:rFonts w:ascii="Arial" w:hAnsi="Arial" w:cs="Arial"/>
                <w:color w:val="000000" w:themeColor="text1"/>
              </w:rPr>
              <w:t>Github</w:t>
            </w:r>
            <w:proofErr w:type="spellEnd"/>
            <w:r w:rsidRPr="009A24B7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9A24B7">
              <w:rPr>
                <w:rFonts w:ascii="Arial" w:hAnsi="Arial" w:cs="Arial"/>
                <w:color w:val="000000" w:themeColor="text1"/>
              </w:rPr>
              <w:t>Gitlab</w:t>
            </w:r>
            <w:proofErr w:type="spellEnd"/>
            <w:r w:rsidR="00EC13E5" w:rsidRPr="009A24B7">
              <w:rPr>
                <w:rFonts w:ascii="Arial" w:hAnsi="Arial" w:cs="Arial"/>
                <w:color w:val="000000" w:themeColor="text1"/>
              </w:rPr>
              <w:t>,</w:t>
            </w:r>
          </w:p>
          <w:p w:rsidR="00587152" w:rsidRPr="009A24B7" w:rsidRDefault="00587152" w:rsidP="0058715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r w:rsidRPr="009A24B7">
              <w:rPr>
                <w:rFonts w:ascii="Arial" w:hAnsi="Arial" w:cs="Arial"/>
                <w:color w:val="000000" w:themeColor="text1"/>
              </w:rPr>
              <w:t>Others</w:t>
            </w:r>
            <w:r w:rsidR="00EC13E5" w:rsidRPr="009A24B7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A24B7">
              <w:rPr>
                <w:rFonts w:ascii="Arial" w:hAnsi="Arial" w:cs="Arial"/>
                <w:color w:val="000000" w:themeColor="text1"/>
              </w:rPr>
              <w:t>- Swagger, Postman, Data Scrapping</w:t>
            </w:r>
            <w:r w:rsidR="00EC13E5" w:rsidRPr="009A24B7">
              <w:rPr>
                <w:rFonts w:ascii="Arial" w:hAnsi="Arial" w:cs="Arial"/>
                <w:color w:val="000000" w:themeColor="text1"/>
              </w:rPr>
              <w:t xml:space="preserve">, Socket IO, </w:t>
            </w:r>
            <w:r w:rsidR="00EC13E5" w:rsidRPr="009A24B7">
              <w:rPr>
                <w:rFonts w:ascii="Arial" w:hAnsi="Arial" w:cs="Arial"/>
                <w:color w:val="000000" w:themeColor="text1"/>
              </w:rPr>
              <w:t>Elastic Search</w:t>
            </w:r>
            <w:r w:rsidR="009A24B7">
              <w:rPr>
                <w:rFonts w:ascii="Arial" w:hAnsi="Arial" w:cs="Arial"/>
                <w:color w:val="000000" w:themeColor="text1"/>
              </w:rPr>
              <w:t xml:space="preserve">, Mocha, Chai, Jasmine, </w:t>
            </w:r>
            <w:r w:rsidR="007213D8">
              <w:rPr>
                <w:rFonts w:ascii="Arial" w:hAnsi="Arial" w:cs="Arial"/>
                <w:color w:val="000000" w:themeColor="text1"/>
              </w:rPr>
              <w:t>Karma, Protractor</w:t>
            </w:r>
          </w:p>
          <w:p w:rsidR="00587152" w:rsidRDefault="00587152" w:rsidP="00EC13E5">
            <w:pPr>
              <w:pStyle w:val="Heading2"/>
            </w:pPr>
          </w:p>
          <w:p w:rsidR="00EC13E5" w:rsidRDefault="00EC13E5" w:rsidP="00EC13E5">
            <w:pPr>
              <w:pStyle w:val="Heading2"/>
            </w:pPr>
            <w:r>
              <w:t>Education</w:t>
            </w:r>
          </w:p>
          <w:p w:rsidR="00EC13E5" w:rsidRPr="00EC13E5" w:rsidRDefault="00EC13E5" w:rsidP="00EC13E5">
            <w:pPr>
              <w:pStyle w:val="Heading4"/>
              <w:rPr>
                <w:b w:val="0"/>
              </w:rPr>
            </w:pPr>
            <w:r>
              <w:t xml:space="preserve">BCA - Bangalore University </w:t>
            </w:r>
            <w:r w:rsidRPr="00181648">
              <w:rPr>
                <w:b w:val="0"/>
              </w:rPr>
              <w:t>2014 -2017</w:t>
            </w:r>
          </w:p>
          <w:p w:rsidR="00EC13E5" w:rsidRDefault="00EC13E5" w:rsidP="00EC13E5">
            <w:r w:rsidRPr="00EC13E5">
              <w:rPr>
                <w:b/>
              </w:rPr>
              <w:t>PUC – PUC State University</w:t>
            </w:r>
            <w:r w:rsidRPr="00EC13E5">
              <w:rPr>
                <w:b/>
              </w:rPr>
              <w:t xml:space="preserve"> </w:t>
            </w:r>
            <w:r w:rsidRPr="00181648">
              <w:t>2012 -2014</w:t>
            </w:r>
          </w:p>
          <w:p w:rsidR="00EC13E5" w:rsidRDefault="00EC13E5" w:rsidP="00EC13E5">
            <w:r w:rsidRPr="00EC13E5">
              <w:rPr>
                <w:b/>
              </w:rPr>
              <w:t xml:space="preserve">SSLC </w:t>
            </w:r>
            <w:r w:rsidRPr="00EC13E5">
              <w:rPr>
                <w:b/>
              </w:rPr>
              <w:t>–</w:t>
            </w:r>
            <w:r w:rsidRPr="00EC13E5">
              <w:rPr>
                <w:b/>
              </w:rPr>
              <w:t xml:space="preserve"> KSSEB</w:t>
            </w:r>
            <w:r>
              <w:t xml:space="preserve"> </w:t>
            </w:r>
            <w:r>
              <w:t>2011 -2012</w:t>
            </w:r>
          </w:p>
          <w:p w:rsidR="00EC13E5" w:rsidRPr="00EC13E5" w:rsidRDefault="00EC13E5" w:rsidP="00EC13E5">
            <w:pPr>
              <w:pStyle w:val="Heading4"/>
            </w:pPr>
          </w:p>
        </w:tc>
      </w:tr>
    </w:tbl>
    <w:p w:rsidR="0043117B" w:rsidRDefault="00A276E4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6E4" w:rsidRDefault="00A276E4" w:rsidP="000C45FF">
      <w:r>
        <w:separator/>
      </w:r>
    </w:p>
  </w:endnote>
  <w:endnote w:type="continuationSeparator" w:id="0">
    <w:p w:rsidR="00A276E4" w:rsidRDefault="00A276E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6E4" w:rsidRDefault="00A276E4" w:rsidP="000C45FF">
      <w:r>
        <w:separator/>
      </w:r>
    </w:p>
  </w:footnote>
  <w:footnote w:type="continuationSeparator" w:id="0">
    <w:p w:rsidR="00A276E4" w:rsidRDefault="00A276E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662AE"/>
    <w:multiLevelType w:val="multilevel"/>
    <w:tmpl w:val="06D2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D5"/>
    <w:rsid w:val="00036450"/>
    <w:rsid w:val="00094499"/>
    <w:rsid w:val="000C45FF"/>
    <w:rsid w:val="000E3FD1"/>
    <w:rsid w:val="00112054"/>
    <w:rsid w:val="001525E1"/>
    <w:rsid w:val="001714D5"/>
    <w:rsid w:val="00180329"/>
    <w:rsid w:val="00181648"/>
    <w:rsid w:val="0019001F"/>
    <w:rsid w:val="001A74A5"/>
    <w:rsid w:val="001B2ABD"/>
    <w:rsid w:val="001D1728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09E4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87152"/>
    <w:rsid w:val="005E39D5"/>
    <w:rsid w:val="00600670"/>
    <w:rsid w:val="0062123A"/>
    <w:rsid w:val="00646E75"/>
    <w:rsid w:val="006771D0"/>
    <w:rsid w:val="00715FCB"/>
    <w:rsid w:val="007213D8"/>
    <w:rsid w:val="00743101"/>
    <w:rsid w:val="007775E1"/>
    <w:rsid w:val="007867A0"/>
    <w:rsid w:val="007927F5"/>
    <w:rsid w:val="00802CA0"/>
    <w:rsid w:val="008A3E65"/>
    <w:rsid w:val="009260CD"/>
    <w:rsid w:val="00931D7B"/>
    <w:rsid w:val="00952C25"/>
    <w:rsid w:val="009A24B7"/>
    <w:rsid w:val="009D532D"/>
    <w:rsid w:val="00A2118D"/>
    <w:rsid w:val="00A276E4"/>
    <w:rsid w:val="00AD76E2"/>
    <w:rsid w:val="00AF03AE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C13E5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648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1714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48AB7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714D5"/>
    <w:rPr>
      <w:color w:val="704404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4D5"/>
    <w:rPr>
      <w:rFonts w:asciiTheme="majorHAnsi" w:eastAsiaTheme="majorEastAsia" w:hAnsiTheme="majorHAnsi" w:cstheme="majorBidi"/>
      <w:color w:val="548AB7" w:themeColor="accent1" w:themeShade="BF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4237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8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9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4901">
                      <w:marLeft w:val="2250"/>
                      <w:marRight w:val="3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0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3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9207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0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divek.rf.g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ek%20john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</c:dPt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Cloud</c:v>
                </c:pt>
                <c:pt idx="1">
                  <c:v>PostgreSQL/MySQL</c:v>
                </c:pt>
                <c:pt idx="2">
                  <c:v>React-native/Flutter</c:v>
                </c:pt>
                <c:pt idx="3">
                  <c:v>Mean/Mern</c:v>
                </c:pt>
                <c:pt idx="4">
                  <c:v>JavaScript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0.6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0.85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32303944"/>
        <c:axId val="532305512"/>
      </c:barChart>
      <c:catAx>
        <c:axId val="5323039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305512"/>
        <c:crosses val="autoZero"/>
        <c:auto val="1"/>
        <c:lblAlgn val="ctr"/>
        <c:lblOffset val="100"/>
        <c:noMultiLvlLbl val="0"/>
      </c:catAx>
      <c:valAx>
        <c:axId val="53230551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303944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AA6735C42F4B6EAE2E539D0A865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05D71-C32F-48B5-890D-A76227DE6287}"/>
      </w:docPartPr>
      <w:docPartBody>
        <w:p w:rsidR="00000000" w:rsidRDefault="000566DA">
          <w:pPr>
            <w:pStyle w:val="EBAA6735C42F4B6EAE2E539D0A8654C4"/>
          </w:pPr>
          <w:r w:rsidRPr="00D5459D">
            <w:t>Profile</w:t>
          </w:r>
        </w:p>
      </w:docPartBody>
    </w:docPart>
    <w:docPart>
      <w:docPartPr>
        <w:name w:val="394C0133EB6542D3A352804D67CCB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0A44A-4CBA-45DA-B344-04EEAAAC422D}"/>
      </w:docPartPr>
      <w:docPartBody>
        <w:p w:rsidR="00000000" w:rsidRDefault="000566DA">
          <w:pPr>
            <w:pStyle w:val="394C0133EB6542D3A352804D67CCBA2A"/>
          </w:pPr>
          <w:r w:rsidRPr="00CB0055">
            <w:t>Contact</w:t>
          </w:r>
        </w:p>
      </w:docPartBody>
    </w:docPart>
    <w:docPart>
      <w:docPartPr>
        <w:name w:val="96465F9398144773A0C05C5DABAB1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23B36-A10D-457B-943B-B6D465F33313}"/>
      </w:docPartPr>
      <w:docPartBody>
        <w:p w:rsidR="00000000" w:rsidRDefault="000566DA">
          <w:pPr>
            <w:pStyle w:val="96465F9398144773A0C05C5DABAB119B"/>
          </w:pPr>
          <w:r w:rsidRPr="004D3011">
            <w:t>PHONE:</w:t>
          </w:r>
        </w:p>
      </w:docPartBody>
    </w:docPart>
    <w:docPart>
      <w:docPartPr>
        <w:name w:val="CA746BBB27854A2594476FBFD4CC0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78FD8-105F-4F30-91B1-777A9E9EA076}"/>
      </w:docPartPr>
      <w:docPartBody>
        <w:p w:rsidR="00000000" w:rsidRDefault="000566DA">
          <w:pPr>
            <w:pStyle w:val="CA746BBB27854A2594476FBFD4CC0D9C"/>
          </w:pPr>
          <w:r w:rsidRPr="004D3011">
            <w:t>WEBSITE:</w:t>
          </w:r>
        </w:p>
      </w:docPartBody>
    </w:docPart>
    <w:docPart>
      <w:docPartPr>
        <w:name w:val="49C7FB875A0D4110AC97D685EBD08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7427E-0CAD-453F-8C0D-D42FBF856761}"/>
      </w:docPartPr>
      <w:docPartBody>
        <w:p w:rsidR="00000000" w:rsidRDefault="000566DA">
          <w:pPr>
            <w:pStyle w:val="49C7FB875A0D4110AC97D685EBD08827"/>
          </w:pPr>
          <w:r w:rsidRPr="004D3011">
            <w:t>EMAIL:</w:t>
          </w:r>
        </w:p>
      </w:docPartBody>
    </w:docPart>
    <w:docPart>
      <w:docPartPr>
        <w:name w:val="F71DAAD780AF4D4EB2CE498C80F1B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7916D-55E6-4546-89CC-DA3B273A6E3D}"/>
      </w:docPartPr>
      <w:docPartBody>
        <w:p w:rsidR="00000000" w:rsidRDefault="000566DA">
          <w:pPr>
            <w:pStyle w:val="F71DAAD780AF4D4EB2CE498C80F1BA2F"/>
          </w:pPr>
          <w:r w:rsidRPr="00CB0055">
            <w:t>Hobbies</w:t>
          </w:r>
        </w:p>
      </w:docPartBody>
    </w:docPart>
    <w:docPart>
      <w:docPartPr>
        <w:name w:val="9875F09497A14CC09CF07FF630B5B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3E3AA-E9CD-41A6-B940-96556E431868}"/>
      </w:docPartPr>
      <w:docPartBody>
        <w:p w:rsidR="00000000" w:rsidRDefault="0015418B" w:rsidP="0015418B">
          <w:pPr>
            <w:pStyle w:val="9875F09497A14CC09CF07FF630B5B78A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8B"/>
    <w:rsid w:val="000566DA"/>
    <w:rsid w:val="0015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5418B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4EC5B121E34082B28509F3F95C3551">
    <w:name w:val="BC4EC5B121E34082B28509F3F95C3551"/>
  </w:style>
  <w:style w:type="paragraph" w:customStyle="1" w:styleId="434B333AFED04A27A176CED83CBC9088">
    <w:name w:val="434B333AFED04A27A176CED83CBC9088"/>
  </w:style>
  <w:style w:type="paragraph" w:customStyle="1" w:styleId="EBAA6735C42F4B6EAE2E539D0A8654C4">
    <w:name w:val="EBAA6735C42F4B6EAE2E539D0A8654C4"/>
  </w:style>
  <w:style w:type="paragraph" w:customStyle="1" w:styleId="810FBD380FA446AC98B42D2FD67B560E">
    <w:name w:val="810FBD380FA446AC98B42D2FD67B560E"/>
  </w:style>
  <w:style w:type="paragraph" w:customStyle="1" w:styleId="394C0133EB6542D3A352804D67CCBA2A">
    <w:name w:val="394C0133EB6542D3A352804D67CCBA2A"/>
  </w:style>
  <w:style w:type="paragraph" w:customStyle="1" w:styleId="96465F9398144773A0C05C5DABAB119B">
    <w:name w:val="96465F9398144773A0C05C5DABAB119B"/>
  </w:style>
  <w:style w:type="paragraph" w:customStyle="1" w:styleId="0E7DB02A9D3148B18D6A285300EB8300">
    <w:name w:val="0E7DB02A9D3148B18D6A285300EB8300"/>
  </w:style>
  <w:style w:type="paragraph" w:customStyle="1" w:styleId="CA746BBB27854A2594476FBFD4CC0D9C">
    <w:name w:val="CA746BBB27854A2594476FBFD4CC0D9C"/>
  </w:style>
  <w:style w:type="paragraph" w:customStyle="1" w:styleId="E78F73277B944F38848BCF15DF814596">
    <w:name w:val="E78F73277B944F38848BCF15DF814596"/>
  </w:style>
  <w:style w:type="paragraph" w:customStyle="1" w:styleId="49C7FB875A0D4110AC97D685EBD08827">
    <w:name w:val="49C7FB875A0D4110AC97D685EBD0882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7BB2D4914F14F67AE37EF2C787C67B6">
    <w:name w:val="87BB2D4914F14F67AE37EF2C787C67B6"/>
  </w:style>
  <w:style w:type="paragraph" w:customStyle="1" w:styleId="F71DAAD780AF4D4EB2CE498C80F1BA2F">
    <w:name w:val="F71DAAD780AF4D4EB2CE498C80F1BA2F"/>
  </w:style>
  <w:style w:type="paragraph" w:customStyle="1" w:styleId="78ABF250C2E848B98D825FAC023B68A5">
    <w:name w:val="78ABF250C2E848B98D825FAC023B68A5"/>
  </w:style>
  <w:style w:type="paragraph" w:customStyle="1" w:styleId="866599AD4A724E6CB42F2371B3E71CD1">
    <w:name w:val="866599AD4A724E6CB42F2371B3E71CD1"/>
  </w:style>
  <w:style w:type="paragraph" w:customStyle="1" w:styleId="548BF1E9E19D4019A7ADBD0C678D8A3F">
    <w:name w:val="548BF1E9E19D4019A7ADBD0C678D8A3F"/>
  </w:style>
  <w:style w:type="paragraph" w:customStyle="1" w:styleId="948C39D37C46442389C88BA0324B7EBA">
    <w:name w:val="948C39D37C46442389C88BA0324B7EBA"/>
  </w:style>
  <w:style w:type="paragraph" w:customStyle="1" w:styleId="0AA63521E85C4A3C9853FAB853A8BDB8">
    <w:name w:val="0AA63521E85C4A3C9853FAB853A8BDB8"/>
  </w:style>
  <w:style w:type="paragraph" w:customStyle="1" w:styleId="244D99CB58064B17B6469216D11688DB">
    <w:name w:val="244D99CB58064B17B6469216D11688DB"/>
  </w:style>
  <w:style w:type="paragraph" w:customStyle="1" w:styleId="D5A653DE7FE54CCFAD9FCB552D5A2B36">
    <w:name w:val="D5A653DE7FE54CCFAD9FCB552D5A2B36"/>
  </w:style>
  <w:style w:type="paragraph" w:customStyle="1" w:styleId="111663D6A9FD4BED966C319F1D62B345">
    <w:name w:val="111663D6A9FD4BED966C319F1D62B345"/>
  </w:style>
  <w:style w:type="paragraph" w:customStyle="1" w:styleId="817ED7DCD25A422F80016E5CD6D0CBA5">
    <w:name w:val="817ED7DCD25A422F80016E5CD6D0CBA5"/>
  </w:style>
  <w:style w:type="paragraph" w:customStyle="1" w:styleId="9C47FD64FD0847FDA6522DCFAD6E518E">
    <w:name w:val="9C47FD64FD0847FDA6522DCFAD6E518E"/>
  </w:style>
  <w:style w:type="paragraph" w:customStyle="1" w:styleId="6DB97219FB814C0AB8B96FD50C918421">
    <w:name w:val="6DB97219FB814C0AB8B96FD50C918421"/>
  </w:style>
  <w:style w:type="paragraph" w:customStyle="1" w:styleId="C9D02FA9EAC34C01A2C7387E0F30A9E1">
    <w:name w:val="C9D02FA9EAC34C01A2C7387E0F30A9E1"/>
  </w:style>
  <w:style w:type="paragraph" w:customStyle="1" w:styleId="AB7A1BC62A794FF7A9CC37390A013E7D">
    <w:name w:val="AB7A1BC62A794FF7A9CC37390A013E7D"/>
  </w:style>
  <w:style w:type="paragraph" w:customStyle="1" w:styleId="D3C3BAD965BE4DF0AEFA926E66A99215">
    <w:name w:val="D3C3BAD965BE4DF0AEFA926E66A99215"/>
  </w:style>
  <w:style w:type="paragraph" w:customStyle="1" w:styleId="847E5683B0254EBC9167FD399884CF8C">
    <w:name w:val="847E5683B0254EBC9167FD399884CF8C"/>
  </w:style>
  <w:style w:type="paragraph" w:customStyle="1" w:styleId="2423C8BCBC224F1AB84797C143693CDA">
    <w:name w:val="2423C8BCBC224F1AB84797C143693CDA"/>
  </w:style>
  <w:style w:type="paragraph" w:customStyle="1" w:styleId="5320BE6DE59D4F2BAB1AE733F4343EA3">
    <w:name w:val="5320BE6DE59D4F2BAB1AE733F4343EA3"/>
  </w:style>
  <w:style w:type="paragraph" w:customStyle="1" w:styleId="3287ABC6B56A4588B18755E0CAF4F178">
    <w:name w:val="3287ABC6B56A4588B18755E0CAF4F178"/>
  </w:style>
  <w:style w:type="paragraph" w:customStyle="1" w:styleId="ECCD253BA07B4B5E9B2A3C3A2055E526">
    <w:name w:val="ECCD253BA07B4B5E9B2A3C3A2055E526"/>
  </w:style>
  <w:style w:type="paragraph" w:customStyle="1" w:styleId="6B647D5848E54C7998DF8BA0FFFACAF9">
    <w:name w:val="6B647D5848E54C7998DF8BA0FFFACAF9"/>
  </w:style>
  <w:style w:type="paragraph" w:customStyle="1" w:styleId="BEFFB5D5C2AF4871ACDDCCBE9B10FC8E">
    <w:name w:val="BEFFB5D5C2AF4871ACDDCCBE9B10FC8E"/>
  </w:style>
  <w:style w:type="paragraph" w:customStyle="1" w:styleId="7037B6C441BA4300B2EB0EE9C78DD240">
    <w:name w:val="7037B6C441BA4300B2EB0EE9C78DD240"/>
  </w:style>
  <w:style w:type="paragraph" w:customStyle="1" w:styleId="E4FE0E1429024AABA898B29ADD797BB4">
    <w:name w:val="E4FE0E1429024AABA898B29ADD797BB4"/>
  </w:style>
  <w:style w:type="paragraph" w:customStyle="1" w:styleId="C4D7AFD241C5452B8CA43EF3D3B013BF">
    <w:name w:val="C4D7AFD241C5452B8CA43EF3D3B013BF"/>
  </w:style>
  <w:style w:type="paragraph" w:customStyle="1" w:styleId="3B74E70B51E044898F3DF120C2C6FD6B">
    <w:name w:val="3B74E70B51E044898F3DF120C2C6FD6B"/>
  </w:style>
  <w:style w:type="paragraph" w:customStyle="1" w:styleId="8B26E7DCEE6F4677990DEF65FC5DCB99">
    <w:name w:val="8B26E7DCEE6F4677990DEF65FC5DCB99"/>
  </w:style>
  <w:style w:type="paragraph" w:customStyle="1" w:styleId="31844018451D4EBD98EB6F6DAE3B677B">
    <w:name w:val="31844018451D4EBD98EB6F6DAE3B677B"/>
  </w:style>
  <w:style w:type="paragraph" w:customStyle="1" w:styleId="A561BC482F4547648B015FEC9F541E4B">
    <w:name w:val="A561BC482F4547648B015FEC9F541E4B"/>
  </w:style>
  <w:style w:type="character" w:customStyle="1" w:styleId="Heading2Char">
    <w:name w:val="Heading 2 Char"/>
    <w:basedOn w:val="DefaultParagraphFont"/>
    <w:link w:val="Heading2"/>
    <w:uiPriority w:val="9"/>
    <w:rsid w:val="0015418B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CDF74FA5DC1946958969462FCE02846B">
    <w:name w:val="CDF74FA5DC1946958969462FCE02846B"/>
  </w:style>
  <w:style w:type="paragraph" w:customStyle="1" w:styleId="9875F09497A14CC09CF07FF630B5B78A">
    <w:name w:val="9875F09497A14CC09CF07FF630B5B78A"/>
    <w:rsid w:val="0015418B"/>
  </w:style>
  <w:style w:type="paragraph" w:customStyle="1" w:styleId="667961FCA669405780D6034E2237EE37">
    <w:name w:val="667961FCA669405780D6034E2237EE37"/>
    <w:rsid w:val="0015418B"/>
  </w:style>
  <w:style w:type="paragraph" w:customStyle="1" w:styleId="D7F3911F07CE4353881FB015009E4BBA">
    <w:name w:val="D7F3911F07CE4353881FB015009E4BBA"/>
    <w:rsid w:val="0015418B"/>
  </w:style>
  <w:style w:type="paragraph" w:customStyle="1" w:styleId="CB44626D2F3A45759C855AFAFC5662AE">
    <w:name w:val="CB44626D2F3A45759C855AFAFC5662AE"/>
    <w:rsid w:val="0015418B"/>
  </w:style>
  <w:style w:type="paragraph" w:customStyle="1" w:styleId="F3281938613A4E1984283A8EDF88178D">
    <w:name w:val="F3281938613A4E1984283A8EDF88178D"/>
    <w:rsid w:val="0015418B"/>
  </w:style>
  <w:style w:type="paragraph" w:customStyle="1" w:styleId="2B31FA28C0824949BC7B60C444441370">
    <w:name w:val="2B31FA28C0824949BC7B60C444441370"/>
    <w:rsid w:val="0015418B"/>
  </w:style>
  <w:style w:type="paragraph" w:customStyle="1" w:styleId="7C054D92DA9C44B993E838DBDE18FBED">
    <w:name w:val="7C054D92DA9C44B993E838DBDE18FBED"/>
    <w:rsid w:val="0015418B"/>
  </w:style>
  <w:style w:type="paragraph" w:customStyle="1" w:styleId="2176A0FEFF6A43FFAFDF7F338D07E445">
    <w:name w:val="2176A0FEFF6A43FFAFDF7F338D07E445"/>
    <w:rsid w:val="0015418B"/>
  </w:style>
  <w:style w:type="paragraph" w:customStyle="1" w:styleId="DBE89E71CDD746DF9F5025DF55AE9C90">
    <w:name w:val="DBE89E71CDD746DF9F5025DF55AE9C90"/>
    <w:rsid w:val="0015418B"/>
  </w:style>
  <w:style w:type="paragraph" w:customStyle="1" w:styleId="8B707E07BD2E4357AFF722BB9A49E17B">
    <w:name w:val="8B707E07BD2E4357AFF722BB9A49E17B"/>
    <w:rsid w:val="0015418B"/>
  </w:style>
  <w:style w:type="paragraph" w:customStyle="1" w:styleId="6850F028BFE44B689D84E68C30056624">
    <w:name w:val="6850F028BFE44B689D84E68C30056624"/>
    <w:rsid w:val="0015418B"/>
  </w:style>
  <w:style w:type="paragraph" w:customStyle="1" w:styleId="3838F166487146A0AFF455517C80AA6E">
    <w:name w:val="3838F166487146A0AFF455517C80AA6E"/>
    <w:rsid w:val="0015418B"/>
  </w:style>
  <w:style w:type="paragraph" w:customStyle="1" w:styleId="0834EA6078F14C11A43B58D86C6E498C">
    <w:name w:val="0834EA6078F14C11A43B58D86C6E498C"/>
    <w:rsid w:val="0015418B"/>
  </w:style>
  <w:style w:type="paragraph" w:customStyle="1" w:styleId="FFFBAFBCDC654B46B351DBFCBC7D60C3">
    <w:name w:val="FFFBAFBCDC654B46B351DBFCBC7D60C3"/>
    <w:rsid w:val="0015418B"/>
  </w:style>
  <w:style w:type="paragraph" w:customStyle="1" w:styleId="7D9DA3C101144BFDAD5EF7B41D935979">
    <w:name w:val="7D9DA3C101144BFDAD5EF7B41D935979"/>
    <w:rsid w:val="0015418B"/>
  </w:style>
  <w:style w:type="paragraph" w:customStyle="1" w:styleId="25FA91B1629B49D1A9ADA8FAA69611E9">
    <w:name w:val="25FA91B1629B49D1A9ADA8FAA69611E9"/>
    <w:rsid w:val="0015418B"/>
  </w:style>
  <w:style w:type="paragraph" w:customStyle="1" w:styleId="BFFFE2C64B3F470280A261762D8845BB">
    <w:name w:val="BFFFE2C64B3F470280A261762D8845BB"/>
    <w:rsid w:val="0015418B"/>
  </w:style>
  <w:style w:type="paragraph" w:customStyle="1" w:styleId="F638BD1F4F5D455281E2F6AA5DCE0841">
    <w:name w:val="F638BD1F4F5D455281E2F6AA5DCE0841"/>
    <w:rsid w:val="0015418B"/>
  </w:style>
  <w:style w:type="paragraph" w:customStyle="1" w:styleId="8C0D41B51797447E9D370E7C75A6F50B">
    <w:name w:val="8C0D41B51797447E9D370E7C75A6F50B"/>
    <w:rsid w:val="0015418B"/>
  </w:style>
  <w:style w:type="paragraph" w:customStyle="1" w:styleId="6798A0B8C97540DDBC2BCF86B63F8864">
    <w:name w:val="6798A0B8C97540DDBC2BCF86B63F8864"/>
    <w:rsid w:val="0015418B"/>
  </w:style>
  <w:style w:type="paragraph" w:customStyle="1" w:styleId="617F46AE7E02437C94133051CECF318F">
    <w:name w:val="617F46AE7E02437C94133051CECF318F"/>
    <w:rsid w:val="0015418B"/>
  </w:style>
  <w:style w:type="paragraph" w:customStyle="1" w:styleId="5EFA6D2D25FF463E91F54828D47FBFFB">
    <w:name w:val="5EFA6D2D25FF463E91F54828D47FBFFB"/>
    <w:rsid w:val="0015418B"/>
  </w:style>
  <w:style w:type="paragraph" w:customStyle="1" w:styleId="C037049BA4ED4EB0AA1546206C463498">
    <w:name w:val="C037049BA4ED4EB0AA1546206C463498"/>
    <w:rsid w:val="0015418B"/>
  </w:style>
  <w:style w:type="paragraph" w:customStyle="1" w:styleId="D8AF530B7F3F4035A8033EA1545EAFBF">
    <w:name w:val="D8AF530B7F3F4035A8033EA1545EAFBF"/>
    <w:rsid w:val="0015418B"/>
  </w:style>
  <w:style w:type="paragraph" w:customStyle="1" w:styleId="89EB1BCE4D0545159F01046AA0698F8E">
    <w:name w:val="89EB1BCE4D0545159F01046AA0698F8E"/>
    <w:rsid w:val="0015418B"/>
  </w:style>
  <w:style w:type="paragraph" w:customStyle="1" w:styleId="77C7D7A025054611B142E99D0396B17C">
    <w:name w:val="77C7D7A025054611B142E99D0396B17C"/>
    <w:rsid w:val="0015418B"/>
  </w:style>
  <w:style w:type="paragraph" w:customStyle="1" w:styleId="C1567C4EEE7544DEB64B1BE5F2B3EC60">
    <w:name w:val="C1567C4EEE7544DEB64B1BE5F2B3EC60"/>
    <w:rsid w:val="0015418B"/>
  </w:style>
  <w:style w:type="paragraph" w:customStyle="1" w:styleId="543250E7A74F415E8FD3B077F39012E1">
    <w:name w:val="543250E7A74F415E8FD3B077F39012E1"/>
    <w:rsid w:val="0015418B"/>
  </w:style>
  <w:style w:type="paragraph" w:customStyle="1" w:styleId="B15D7D8AB1754AEC9BA7545B9CD79DFA">
    <w:name w:val="B15D7D8AB1754AEC9BA7545B9CD79DFA"/>
    <w:rsid w:val="0015418B"/>
  </w:style>
  <w:style w:type="paragraph" w:customStyle="1" w:styleId="AA2900CEAFBD46C6BE1093C9B84C2623">
    <w:name w:val="AA2900CEAFBD46C6BE1093C9B84C2623"/>
    <w:rsid w:val="0015418B"/>
  </w:style>
  <w:style w:type="paragraph" w:customStyle="1" w:styleId="D2FB96FAF51F460183B15A232080D4D5">
    <w:name w:val="D2FB96FAF51F460183B15A232080D4D5"/>
    <w:rsid w:val="0015418B"/>
  </w:style>
  <w:style w:type="paragraph" w:customStyle="1" w:styleId="D985F3F8DAE7497CA3FFE8FBC9570689">
    <w:name w:val="D985F3F8DAE7497CA3FFE8FBC9570689"/>
    <w:rsid w:val="0015418B"/>
  </w:style>
  <w:style w:type="paragraph" w:customStyle="1" w:styleId="44EEF28D84644FF0ADB7884D24DEB616">
    <w:name w:val="44EEF28D84644FF0ADB7884D24DEB616"/>
    <w:rsid w:val="0015418B"/>
  </w:style>
  <w:style w:type="paragraph" w:customStyle="1" w:styleId="941BC6333DCF4C6E9C93499B9EDBFF2E">
    <w:name w:val="941BC6333DCF4C6E9C93499B9EDBFF2E"/>
    <w:rsid w:val="0015418B"/>
  </w:style>
  <w:style w:type="paragraph" w:customStyle="1" w:styleId="250643359CEF41E89CDBB14DFEA302C3">
    <w:name w:val="250643359CEF41E89CDBB14DFEA302C3"/>
    <w:rsid w:val="0015418B"/>
  </w:style>
  <w:style w:type="paragraph" w:customStyle="1" w:styleId="220327A115FB4BEB951C6F0EB04BAE18">
    <w:name w:val="220327A115FB4BEB951C6F0EB04BAE18"/>
    <w:rsid w:val="0015418B"/>
  </w:style>
  <w:style w:type="paragraph" w:customStyle="1" w:styleId="AD3BCF8290AF40E092B170CFC0A4DAB0">
    <w:name w:val="AD3BCF8290AF40E092B170CFC0A4DAB0"/>
    <w:rsid w:val="0015418B"/>
  </w:style>
  <w:style w:type="paragraph" w:customStyle="1" w:styleId="6BB30593E79A47E7875EB874455C3A51">
    <w:name w:val="6BB30593E79A47E7875EB874455C3A51"/>
    <w:rsid w:val="0015418B"/>
  </w:style>
  <w:style w:type="paragraph" w:customStyle="1" w:styleId="D5779F1D6DAD4C4AA883290448C0A2C8">
    <w:name w:val="D5779F1D6DAD4C4AA883290448C0A2C8"/>
    <w:rsid w:val="0015418B"/>
  </w:style>
  <w:style w:type="paragraph" w:customStyle="1" w:styleId="6F60595278B84DE7A16DD84A08038B3A">
    <w:name w:val="6F60595278B84DE7A16DD84A08038B3A"/>
    <w:rsid w:val="0015418B"/>
  </w:style>
  <w:style w:type="paragraph" w:customStyle="1" w:styleId="8464491881064A71BE629B536295B355">
    <w:name w:val="8464491881064A71BE629B536295B355"/>
    <w:rsid w:val="0015418B"/>
  </w:style>
  <w:style w:type="paragraph" w:customStyle="1" w:styleId="9EDFEFF58BE84B1395681B16BF8071CC">
    <w:name w:val="9EDFEFF58BE84B1395681B16BF8071CC"/>
    <w:rsid w:val="0015418B"/>
  </w:style>
  <w:style w:type="paragraph" w:customStyle="1" w:styleId="E52CBF54753642389314192A33926DDB">
    <w:name w:val="E52CBF54753642389314192A33926DDB"/>
    <w:rsid w:val="0015418B"/>
  </w:style>
  <w:style w:type="paragraph" w:customStyle="1" w:styleId="78CE89F0FD8F411CAE8CBD23971F825E">
    <w:name w:val="78CE89F0FD8F411CAE8CBD23971F825E"/>
    <w:rsid w:val="0015418B"/>
  </w:style>
  <w:style w:type="paragraph" w:customStyle="1" w:styleId="11E4A72331FA48B99AB3B7F9CFC66387">
    <w:name w:val="11E4A72331FA48B99AB3B7F9CFC66387"/>
    <w:rsid w:val="0015418B"/>
  </w:style>
  <w:style w:type="paragraph" w:customStyle="1" w:styleId="1ED2713111794C25837530ABCD326DEB">
    <w:name w:val="1ED2713111794C25837530ABCD326DEB"/>
    <w:rsid w:val="0015418B"/>
  </w:style>
  <w:style w:type="paragraph" w:customStyle="1" w:styleId="E5A80C4343F34E65BE578A45FEEAE0AE">
    <w:name w:val="E5A80C4343F34E65BE578A45FEEAE0AE"/>
    <w:rsid w:val="0015418B"/>
  </w:style>
  <w:style w:type="paragraph" w:customStyle="1" w:styleId="2E976A3E295743BD97F57363FB996AF2">
    <w:name w:val="2E976A3E295743BD97F57363FB996AF2"/>
    <w:rsid w:val="0015418B"/>
  </w:style>
  <w:style w:type="paragraph" w:customStyle="1" w:styleId="EDC9A06CAEEE4891AC85F30A1685110A">
    <w:name w:val="EDC9A06CAEEE4891AC85F30A1685110A"/>
    <w:rsid w:val="0015418B"/>
  </w:style>
  <w:style w:type="paragraph" w:customStyle="1" w:styleId="42981FA134CC49CBBC64CE7443E9EA65">
    <w:name w:val="42981FA134CC49CBBC64CE7443E9EA65"/>
    <w:rsid w:val="0015418B"/>
  </w:style>
  <w:style w:type="paragraph" w:customStyle="1" w:styleId="FF75C9EAB93F4B0E8032EE62C24F4AF4">
    <w:name w:val="FF75C9EAB93F4B0E8032EE62C24F4AF4"/>
    <w:rsid w:val="0015418B"/>
  </w:style>
  <w:style w:type="paragraph" w:customStyle="1" w:styleId="A1CBF986626E45C1BDAC3AA82AB85256">
    <w:name w:val="A1CBF986626E45C1BDAC3AA82AB85256"/>
    <w:rsid w:val="0015418B"/>
  </w:style>
  <w:style w:type="paragraph" w:customStyle="1" w:styleId="842B2D39D4954FF4A5282A901C4D8EAE">
    <w:name w:val="842B2D39D4954FF4A5282A901C4D8EAE"/>
    <w:rsid w:val="0015418B"/>
  </w:style>
  <w:style w:type="paragraph" w:customStyle="1" w:styleId="BF63221393CE434A9F9072D667ADC016">
    <w:name w:val="BF63221393CE434A9F9072D667ADC016"/>
    <w:rsid w:val="0015418B"/>
  </w:style>
  <w:style w:type="paragraph" w:customStyle="1" w:styleId="CEBD0915561C43AB87BB7CE7521CEE3B">
    <w:name w:val="CEBD0915561C43AB87BB7CE7521CEE3B"/>
    <w:rsid w:val="0015418B"/>
  </w:style>
  <w:style w:type="paragraph" w:customStyle="1" w:styleId="9531A3F596B34605B99D53F0388EC3D3">
    <w:name w:val="9531A3F596B34605B99D53F0388EC3D3"/>
    <w:rsid w:val="0015418B"/>
  </w:style>
  <w:style w:type="paragraph" w:customStyle="1" w:styleId="8DF1913B8BF94B4E9B963FB27A17F36C">
    <w:name w:val="8DF1913B8BF94B4E9B963FB27A17F36C"/>
    <w:rsid w:val="0015418B"/>
  </w:style>
  <w:style w:type="paragraph" w:customStyle="1" w:styleId="12C1428B6A8C4A0685251CBEF7AB251E">
    <w:name w:val="12C1428B6A8C4A0685251CBEF7AB251E"/>
    <w:rsid w:val="0015418B"/>
  </w:style>
  <w:style w:type="paragraph" w:customStyle="1" w:styleId="8220C93FCD53438882A9E302DED08D2B">
    <w:name w:val="8220C93FCD53438882A9E302DED08D2B"/>
    <w:rsid w:val="0015418B"/>
  </w:style>
  <w:style w:type="paragraph" w:customStyle="1" w:styleId="5B7943FEA6C5465D810B2C733FA4FF1E">
    <w:name w:val="5B7943FEA6C5465D810B2C733FA4FF1E"/>
    <w:rsid w:val="0015418B"/>
  </w:style>
  <w:style w:type="paragraph" w:customStyle="1" w:styleId="E1093BBE1F5C4390BDCEE7CF3226640E">
    <w:name w:val="E1093BBE1F5C4390BDCEE7CF3226640E"/>
    <w:rsid w:val="0015418B"/>
  </w:style>
  <w:style w:type="paragraph" w:customStyle="1" w:styleId="E12E5CAC0B3C4B5BA9A2EEDFF4FC46DD">
    <w:name w:val="E12E5CAC0B3C4B5BA9A2EEDFF4FC46DD"/>
    <w:rsid w:val="0015418B"/>
  </w:style>
  <w:style w:type="paragraph" w:customStyle="1" w:styleId="519F17B5999747A6B7AF49DE2B49D91F">
    <w:name w:val="519F17B5999747A6B7AF49DE2B49D91F"/>
    <w:rsid w:val="0015418B"/>
  </w:style>
  <w:style w:type="paragraph" w:customStyle="1" w:styleId="28488FF3B5C84CF28F6D61773501FDC0">
    <w:name w:val="28488FF3B5C84CF28F6D61773501FDC0"/>
    <w:rsid w:val="0015418B"/>
  </w:style>
  <w:style w:type="paragraph" w:customStyle="1" w:styleId="07DFB891A54D4016A9F9EE2345DCF9CB">
    <w:name w:val="07DFB891A54D4016A9F9EE2345DCF9CB"/>
    <w:rsid w:val="0015418B"/>
  </w:style>
  <w:style w:type="paragraph" w:customStyle="1" w:styleId="8C098ACC115E4BEEB38D3765DC8D0C25">
    <w:name w:val="8C098ACC115E4BEEB38D3765DC8D0C25"/>
    <w:rsid w:val="0015418B"/>
  </w:style>
  <w:style w:type="paragraph" w:customStyle="1" w:styleId="B521CE0450104B2DA8B475E8A851F42D">
    <w:name w:val="B521CE0450104B2DA8B475E8A851F42D"/>
    <w:rsid w:val="0015418B"/>
  </w:style>
  <w:style w:type="paragraph" w:customStyle="1" w:styleId="834F1D4410D34D3AAA02F1B90FCD28AB">
    <w:name w:val="834F1D4410D34D3AAA02F1B90FCD28AB"/>
    <w:rsid w:val="0015418B"/>
  </w:style>
  <w:style w:type="paragraph" w:customStyle="1" w:styleId="232EAB4F418549ADB3919654E00A9FD3">
    <w:name w:val="232EAB4F418549ADB3919654E00A9FD3"/>
    <w:rsid w:val="0015418B"/>
  </w:style>
  <w:style w:type="paragraph" w:customStyle="1" w:styleId="E0CD8EF7DBAA4880AF22039C2D6BB4E7">
    <w:name w:val="E0CD8EF7DBAA4880AF22039C2D6BB4E7"/>
    <w:rsid w:val="0015418B"/>
  </w:style>
  <w:style w:type="paragraph" w:customStyle="1" w:styleId="35A543C97DD04C41B5A77482FCE825AB">
    <w:name w:val="35A543C97DD04C41B5A77482FCE825AB"/>
    <w:rsid w:val="0015418B"/>
  </w:style>
  <w:style w:type="paragraph" w:customStyle="1" w:styleId="B8F9E962204941CF811262469365C0D3">
    <w:name w:val="B8F9E962204941CF811262469365C0D3"/>
    <w:rsid w:val="0015418B"/>
  </w:style>
  <w:style w:type="paragraph" w:customStyle="1" w:styleId="9B030C4580684D5FAE3C227C35BF51CE">
    <w:name w:val="9B030C4580684D5FAE3C227C35BF51CE"/>
    <w:rsid w:val="0015418B"/>
  </w:style>
  <w:style w:type="paragraph" w:customStyle="1" w:styleId="7BEE5DF396C9422F84065FA0DCD221E4">
    <w:name w:val="7BEE5DF396C9422F84065FA0DCD221E4"/>
    <w:rsid w:val="0015418B"/>
  </w:style>
  <w:style w:type="paragraph" w:customStyle="1" w:styleId="0ADE439337274E1CBB0CFFC0EAE8F0C1">
    <w:name w:val="0ADE439337274E1CBB0CFFC0EAE8F0C1"/>
    <w:rsid w:val="0015418B"/>
  </w:style>
  <w:style w:type="paragraph" w:customStyle="1" w:styleId="9D010B12C84F44A59713BDDDD2F2B6CD">
    <w:name w:val="9D010B12C84F44A59713BDDDD2F2B6CD"/>
    <w:rsid w:val="0015418B"/>
  </w:style>
  <w:style w:type="paragraph" w:customStyle="1" w:styleId="53E3FE7916AE4EBDA9DC6BD28166353E">
    <w:name w:val="53E3FE7916AE4EBDA9DC6BD28166353E"/>
    <w:rsid w:val="0015418B"/>
  </w:style>
  <w:style w:type="paragraph" w:customStyle="1" w:styleId="31D6C6BD77984ED38396003FF8F42C58">
    <w:name w:val="31D6C6BD77984ED38396003FF8F42C58"/>
    <w:rsid w:val="0015418B"/>
  </w:style>
  <w:style w:type="paragraph" w:customStyle="1" w:styleId="4746B505371A4051AEFA7D75AA161E4A">
    <w:name w:val="4746B505371A4051AEFA7D75AA161E4A"/>
    <w:rsid w:val="0015418B"/>
  </w:style>
  <w:style w:type="paragraph" w:customStyle="1" w:styleId="4A4E399583F040B2ABC8E59C05489C30">
    <w:name w:val="4A4E399583F040B2ABC8E59C05489C30"/>
    <w:rsid w:val="0015418B"/>
  </w:style>
  <w:style w:type="paragraph" w:customStyle="1" w:styleId="229631E3D947457685CD152EA0EBAB02">
    <w:name w:val="229631E3D947457685CD152EA0EBAB02"/>
    <w:rsid w:val="0015418B"/>
  </w:style>
  <w:style w:type="paragraph" w:customStyle="1" w:styleId="1DF7DA997B0F4CCDA9104C72F1ED973A">
    <w:name w:val="1DF7DA997B0F4CCDA9104C72F1ED973A"/>
    <w:rsid w:val="0015418B"/>
  </w:style>
  <w:style w:type="paragraph" w:customStyle="1" w:styleId="8D5A6ECC13BB47899C0A2FFB7061FCB6">
    <w:name w:val="8D5A6ECC13BB47899C0A2FFB7061FCB6"/>
    <w:rsid w:val="0015418B"/>
  </w:style>
  <w:style w:type="paragraph" w:customStyle="1" w:styleId="1E9D64AD88FA46628CC5132507423DE6">
    <w:name w:val="1E9D64AD88FA46628CC5132507423DE6"/>
    <w:rsid w:val="0015418B"/>
  </w:style>
  <w:style w:type="paragraph" w:customStyle="1" w:styleId="7F40C6B3C0214D41BBFDBD46377CDD84">
    <w:name w:val="7F40C6B3C0214D41BBFDBD46377CDD84"/>
    <w:rsid w:val="0015418B"/>
  </w:style>
  <w:style w:type="paragraph" w:customStyle="1" w:styleId="D85A3B89B4CE427E967A20D3ABAF7BEB">
    <w:name w:val="D85A3B89B4CE427E967A20D3ABAF7BEB"/>
    <w:rsid w:val="0015418B"/>
  </w:style>
  <w:style w:type="paragraph" w:customStyle="1" w:styleId="EC75ACB56BAB4E6E9C3795268A428483">
    <w:name w:val="EC75ACB56BAB4E6E9C3795268A428483"/>
    <w:rsid w:val="0015418B"/>
  </w:style>
  <w:style w:type="paragraph" w:customStyle="1" w:styleId="1FA5DB37574343B288CB48803A8206F0">
    <w:name w:val="1FA5DB37574343B288CB48803A8206F0"/>
    <w:rsid w:val="0015418B"/>
  </w:style>
  <w:style w:type="paragraph" w:customStyle="1" w:styleId="B3ACB099CEBA4449AC203CBC98492BE6">
    <w:name w:val="B3ACB099CEBA4449AC203CBC98492BE6"/>
    <w:rsid w:val="0015418B"/>
  </w:style>
  <w:style w:type="paragraph" w:customStyle="1" w:styleId="59AFFC09B63A438BA5597238C58BAC6B">
    <w:name w:val="59AFFC09B63A438BA5597238C58BAC6B"/>
    <w:rsid w:val="0015418B"/>
  </w:style>
  <w:style w:type="paragraph" w:customStyle="1" w:styleId="1595C9268B1240CB966B2BBC654EF3C2">
    <w:name w:val="1595C9268B1240CB966B2BBC654EF3C2"/>
    <w:rsid w:val="0015418B"/>
  </w:style>
  <w:style w:type="paragraph" w:customStyle="1" w:styleId="D80D3652711E47BEB196F565610CB434">
    <w:name w:val="D80D3652711E47BEB196F565610CB434"/>
    <w:rsid w:val="0015418B"/>
  </w:style>
  <w:style w:type="paragraph" w:customStyle="1" w:styleId="3F4B0803F17A4C0BB355369F7CB6D38B">
    <w:name w:val="3F4B0803F17A4C0BB355369F7CB6D38B"/>
    <w:rsid w:val="0015418B"/>
  </w:style>
  <w:style w:type="paragraph" w:customStyle="1" w:styleId="23A10C3B7D7246548F242450CE79B86F">
    <w:name w:val="23A10C3B7D7246548F242450CE79B86F"/>
    <w:rsid w:val="0015418B"/>
  </w:style>
  <w:style w:type="paragraph" w:customStyle="1" w:styleId="A5939BE05B714B39A92B7BE840E6EE5A">
    <w:name w:val="A5939BE05B714B39A92B7BE840E6EE5A"/>
    <w:rsid w:val="0015418B"/>
  </w:style>
  <w:style w:type="paragraph" w:customStyle="1" w:styleId="85F667542B1B4D2C9D1CFA543D7E632C">
    <w:name w:val="85F667542B1B4D2C9D1CFA543D7E632C"/>
    <w:rsid w:val="0015418B"/>
  </w:style>
  <w:style w:type="paragraph" w:customStyle="1" w:styleId="0435CED9FC4B4872BDC3A9AFB658FEA5">
    <w:name w:val="0435CED9FC4B4872BDC3A9AFB658FEA5"/>
    <w:rsid w:val="0015418B"/>
  </w:style>
  <w:style w:type="paragraph" w:customStyle="1" w:styleId="2D062A95D1D445F294D804ABDF9B7D9D">
    <w:name w:val="2D062A95D1D445F294D804ABDF9B7D9D"/>
    <w:rsid w:val="001541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2019-12-09T08:09:00Z</dcterms:created>
  <dcterms:modified xsi:type="dcterms:W3CDTF">2019-12-09T10:35:00Z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