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19FE" w14:textId="515813B9" w:rsidR="004E01EB" w:rsidRPr="007C3248" w:rsidRDefault="00CD0FD6" w:rsidP="004E01EB">
      <w:pPr>
        <w:pStyle w:val="Heading1"/>
        <w:rPr>
          <w:rFonts w:asciiTheme="minorHAnsi" w:hAnsiTheme="minorHAnsi"/>
        </w:rPr>
      </w:pPr>
      <w:r w:rsidRPr="007C324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A8B336" wp14:editId="49BD0AA5">
                <wp:simplePos x="0" y="0"/>
                <wp:positionH relativeFrom="column">
                  <wp:posOffset>-914400</wp:posOffset>
                </wp:positionH>
                <wp:positionV relativeFrom="paragraph">
                  <wp:posOffset>-241300</wp:posOffset>
                </wp:positionV>
                <wp:extent cx="7810500" cy="1381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E5B14" w14:textId="161F46EB" w:rsidR="00AF024C" w:rsidRDefault="00AF024C" w:rsidP="00CD0FD6">
                            <w:pPr>
                              <w:pStyle w:val="Title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 w:cstheme="minorBidi"/>
                                <w:b/>
                                <w:sz w:val="72"/>
                                <w:szCs w:val="72"/>
                              </w:rPr>
                              <w:t xml:space="preserve">S. </w:t>
                            </w:r>
                            <w:r w:rsidRPr="009A459D">
                              <w:rPr>
                                <w:rFonts w:eastAsiaTheme="minorEastAsia" w:cstheme="minorBidi"/>
                                <w:b/>
                                <w:sz w:val="72"/>
                                <w:szCs w:val="72"/>
                              </w:rPr>
                              <w:t>Divek</w:t>
                            </w:r>
                            <w:r w:rsidRPr="009A459D">
                              <w:rPr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7034979A" w14:textId="77777777" w:rsidR="00AF024C" w:rsidRPr="009A459D" w:rsidRDefault="00AF024C" w:rsidP="00CD0FD6">
                            <w:pPr>
                              <w:pStyle w:val="Title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4175B48A" w14:textId="4095DCD3" w:rsidR="00AF024C" w:rsidRPr="00D83F65" w:rsidRDefault="00AF024C" w:rsidP="009A459D">
                            <w:pPr>
                              <w:pStyle w:val="ContactInfoEmphasis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B0962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color w:val="DB0962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DB096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05050" w:themeColor="text2" w:themeTint="BF"/>
                                <w:sz w:val="24"/>
                                <w:szCs w:val="24"/>
                              </w:rPr>
                              <w:t>www.</w:t>
                            </w:r>
                            <w:hyperlink r:id="rId8" w:history="1">
                              <w:r w:rsidRPr="00CB40A4">
                                <w:rPr>
                                  <w:rStyle w:val="Hyperlink"/>
                                  <w:color w:val="505050" w:themeColor="text2" w:themeTint="BF"/>
                                  <w:sz w:val="24"/>
                                  <w:szCs w:val="24"/>
                                </w:rPr>
                                <w:t>github.com/divekjohns</w:t>
                              </w:r>
                            </w:hyperlink>
                            <w:r w:rsidRPr="00CB40A4">
                              <w:rPr>
                                <w:color w:val="505050" w:themeColor="text2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05050" w:themeColor="text2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B0962"/>
                                <w:sz w:val="24"/>
                                <w:szCs w:val="24"/>
                              </w:rPr>
                              <w:t>Website :</w:t>
                            </w:r>
                            <w:proofErr w:type="gramEnd"/>
                            <w:r>
                              <w:rPr>
                                <w:color w:val="DB0962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Pr="00046B5F">
                                <w:rPr>
                                  <w:rStyle w:val="Hyperlink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www.Divek.rf.gd</w:t>
                              </w:r>
                            </w:hyperlink>
                            <w:r>
                              <w:rPr>
                                <w:color w:val="505050" w:themeColor="text2" w:themeTint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DB0962"/>
                                <w:sz w:val="24"/>
                                <w:szCs w:val="24"/>
                              </w:rPr>
                              <w:t xml:space="preserve">Mail: </w:t>
                            </w:r>
                            <w:hyperlink r:id="rId10" w:history="1">
                              <w:r w:rsidRPr="00046B5F">
                                <w:rPr>
                                  <w:rStyle w:val="Hyperlink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Divekjohn@gmail.com</w:t>
                              </w:r>
                            </w:hyperlink>
                            <w:r>
                              <w:rPr>
                                <w:color w:val="505050" w:themeColor="text2" w:themeTint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DB0962"/>
                                <w:sz w:val="24"/>
                                <w:szCs w:val="24"/>
                              </w:rPr>
                              <w:t>Mob</w:t>
                            </w:r>
                            <w:r>
                              <w:rPr>
                                <w:color w:val="505050" w:themeColor="text2" w:themeTint="BF"/>
                                <w:sz w:val="24"/>
                                <w:szCs w:val="24"/>
                              </w:rPr>
                              <w:t>: 8951271113</w:t>
                            </w:r>
                          </w:p>
                          <w:p w14:paraId="5B9BE8C0" w14:textId="77777777" w:rsidR="00AF024C" w:rsidRDefault="00AF0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-19pt;width:615pt;height:10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" stroked="f">
                <v:textbox>
                  <w:txbxContent>
                    <w:p w14:paraId="488E5B14" w14:textId="161F46EB" w:rsidR="00AF024C" w:rsidRDefault="00AF024C" w:rsidP="00CD0FD6">
                      <w:pPr>
                        <w:pStyle w:val="Title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eastAsiaTheme="minorEastAsia" w:cstheme="minorBidi"/>
                          <w:b/>
                          <w:sz w:val="72"/>
                          <w:szCs w:val="72"/>
                        </w:rPr>
                        <w:t xml:space="preserve">S. </w:t>
                      </w:r>
                      <w:r w:rsidRPr="009A459D">
                        <w:rPr>
                          <w:rFonts w:eastAsiaTheme="minorEastAsia" w:cstheme="minorBidi"/>
                          <w:b/>
                          <w:sz w:val="72"/>
                          <w:szCs w:val="72"/>
                        </w:rPr>
                        <w:t>Divek</w:t>
                      </w:r>
                      <w:r w:rsidRPr="009A459D">
                        <w:rPr>
                          <w:b/>
                          <w:sz w:val="72"/>
                          <w:szCs w:val="72"/>
                        </w:rPr>
                        <w:t xml:space="preserve"> </w:t>
                      </w:r>
                    </w:p>
                    <w:p w14:paraId="7034979A" w14:textId="77777777" w:rsidR="00AF024C" w:rsidRPr="009A459D" w:rsidRDefault="00AF024C" w:rsidP="00CD0FD6">
                      <w:pPr>
                        <w:pStyle w:val="Title"/>
                        <w:rPr>
                          <w:b/>
                          <w:sz w:val="72"/>
                          <w:szCs w:val="72"/>
                        </w:rPr>
                      </w:pPr>
                    </w:p>
                    <w:p w14:paraId="4175B48A" w14:textId="4095DCD3" w:rsidR="00AF024C" w:rsidRPr="00D83F65" w:rsidRDefault="00AF024C" w:rsidP="009A459D">
                      <w:pPr>
                        <w:pStyle w:val="ContactInfoEmphasis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B0962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>
                        <w:rPr>
                          <w:color w:val="DB0962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DB096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05050" w:themeColor="text2" w:themeTint="BF"/>
                          <w:sz w:val="24"/>
                          <w:szCs w:val="24"/>
                        </w:rPr>
                        <w:t>www.</w:t>
                      </w:r>
                      <w:hyperlink r:id="rId11" w:history="1">
                        <w:r w:rsidRPr="00CB40A4">
                          <w:rPr>
                            <w:rStyle w:val="Hyperlink"/>
                            <w:color w:val="505050" w:themeColor="text2" w:themeTint="BF"/>
                            <w:sz w:val="24"/>
                            <w:szCs w:val="24"/>
                          </w:rPr>
                          <w:t>github.com/divekjohns</w:t>
                        </w:r>
                      </w:hyperlink>
                      <w:r w:rsidRPr="00CB40A4">
                        <w:rPr>
                          <w:color w:val="505050" w:themeColor="text2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05050" w:themeColor="text2" w:themeTint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B0962"/>
                          <w:sz w:val="24"/>
                          <w:szCs w:val="24"/>
                        </w:rPr>
                        <w:t>Website :</w:t>
                      </w:r>
                      <w:proofErr w:type="gramEnd"/>
                      <w:r>
                        <w:rPr>
                          <w:color w:val="DB0962"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Pr="00046B5F">
                          <w:rPr>
                            <w:rStyle w:val="Hyperlink"/>
                            <w:color w:val="595959" w:themeColor="text1" w:themeTint="A6"/>
                            <w:sz w:val="24"/>
                            <w:szCs w:val="24"/>
                          </w:rPr>
                          <w:t>www.Divek.rf.gd</w:t>
                        </w:r>
                      </w:hyperlink>
                      <w:r>
                        <w:rPr>
                          <w:color w:val="505050" w:themeColor="text2" w:themeTint="B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DB0962"/>
                          <w:sz w:val="24"/>
                          <w:szCs w:val="24"/>
                        </w:rPr>
                        <w:t xml:space="preserve">Mail: </w:t>
                      </w:r>
                      <w:hyperlink r:id="rId13" w:history="1">
                        <w:r w:rsidRPr="00046B5F">
                          <w:rPr>
                            <w:rStyle w:val="Hyperlink"/>
                            <w:color w:val="595959" w:themeColor="text1" w:themeTint="A6"/>
                            <w:sz w:val="24"/>
                            <w:szCs w:val="24"/>
                          </w:rPr>
                          <w:t>Divekjohn@gmail.com</w:t>
                        </w:r>
                      </w:hyperlink>
                      <w:r>
                        <w:rPr>
                          <w:color w:val="505050" w:themeColor="text2" w:themeTint="B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DB0962"/>
                          <w:sz w:val="24"/>
                          <w:szCs w:val="24"/>
                        </w:rPr>
                        <w:t>Mob</w:t>
                      </w:r>
                      <w:r>
                        <w:rPr>
                          <w:color w:val="505050" w:themeColor="text2" w:themeTint="BF"/>
                          <w:sz w:val="24"/>
                          <w:szCs w:val="24"/>
                        </w:rPr>
                        <w:t>: 8951271113</w:t>
                      </w:r>
                    </w:p>
                    <w:p w14:paraId="5B9BE8C0" w14:textId="77777777" w:rsidR="00AF024C" w:rsidRDefault="00AF024C"/>
                  </w:txbxContent>
                </v:textbox>
                <w10:wrap type="square"/>
              </v:shape>
            </w:pict>
          </mc:Fallback>
        </mc:AlternateContent>
      </w:r>
    </w:p>
    <w:p w14:paraId="036C2CBF" w14:textId="77777777" w:rsidR="007C3248" w:rsidRPr="007C3248" w:rsidRDefault="007C3248" w:rsidP="007C3248">
      <w:pPr>
        <w:pStyle w:val="Heading1"/>
        <w:rPr>
          <w:rFonts w:asciiTheme="minorHAnsi" w:hAnsiTheme="minorHAnsi"/>
          <w:color w:val="DB0962"/>
        </w:rPr>
      </w:pPr>
      <w:r w:rsidRPr="007C3248">
        <w:rPr>
          <w:rFonts w:asciiTheme="minorHAnsi" w:hAnsiTheme="minorHAnsi"/>
          <w:color w:val="DB0962"/>
        </w:rPr>
        <w:t>career objective</w:t>
      </w:r>
    </w:p>
    <w:p w14:paraId="67FD5E72" w14:textId="77777777" w:rsidR="00267DE5" w:rsidRDefault="00267DE5" w:rsidP="00967D34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</w:p>
    <w:p w14:paraId="4009AAA7" w14:textId="44C6FD37" w:rsidR="00C10305" w:rsidRPr="000906BD" w:rsidRDefault="00967D34" w:rsidP="00967D34">
      <w:pPr>
        <w:pStyle w:val="Heading1"/>
        <w:rPr>
          <w:rFonts w:asciiTheme="minorHAnsi" w:eastAsiaTheme="minorHAnsi" w:hAnsiTheme="minorHAnsi" w:cstheme="minorBidi"/>
          <w:i/>
          <w:iCs/>
          <w:caps w:val="0"/>
          <w:color w:val="000000" w:themeColor="text1"/>
          <w:sz w:val="24"/>
          <w:szCs w:val="24"/>
        </w:rPr>
      </w:pPr>
      <w:r w:rsidRPr="00267DE5">
        <w:rPr>
          <w:rFonts w:asciiTheme="minorHAnsi" w:eastAsiaTheme="minorHAnsi" w:hAnsiTheme="minorHAnsi" w:cstheme="minorBidi"/>
          <w:iCs/>
          <w:caps w:val="0"/>
          <w:color w:val="000000" w:themeColor="text1"/>
          <w:sz w:val="24"/>
          <w:szCs w:val="24"/>
        </w:rPr>
        <w:t xml:space="preserve">Looking for a challenging and responsible opportunity, explore strengths and potentials and to gain experience from a professional organization to meet employer expectations and to continually develop my technical skills in the field </w:t>
      </w:r>
      <w:r w:rsidR="00C4769F">
        <w:rPr>
          <w:rFonts w:asciiTheme="minorHAnsi" w:eastAsiaTheme="minorHAnsi" w:hAnsiTheme="minorHAnsi" w:cstheme="minorBidi"/>
          <w:iCs/>
          <w:caps w:val="0"/>
          <w:color w:val="000000" w:themeColor="text1"/>
          <w:sz w:val="24"/>
          <w:szCs w:val="24"/>
        </w:rPr>
        <w:t xml:space="preserve">of Web development </w:t>
      </w:r>
      <w:r w:rsidRPr="00267DE5">
        <w:rPr>
          <w:rFonts w:asciiTheme="minorHAnsi" w:eastAsiaTheme="minorHAnsi" w:hAnsiTheme="minorHAnsi" w:cstheme="minorBidi"/>
          <w:iCs/>
          <w:caps w:val="0"/>
          <w:color w:val="000000" w:themeColor="text1"/>
          <w:sz w:val="24"/>
          <w:szCs w:val="24"/>
        </w:rPr>
        <w:t>with a view to join a team of  professionals and to work with a progressive company for a long and rewarding career.</w:t>
      </w:r>
    </w:p>
    <w:p w14:paraId="20ECF356" w14:textId="77777777" w:rsidR="009A459D" w:rsidRPr="00A667DB" w:rsidRDefault="009A459D" w:rsidP="00967D34">
      <w:pPr>
        <w:pStyle w:val="Heading1"/>
        <w:rPr>
          <w:rFonts w:asciiTheme="minorHAnsi" w:eastAsiaTheme="minorHAnsi" w:hAnsiTheme="minorHAnsi" w:cstheme="minorBidi"/>
          <w:iCs/>
          <w:caps w:val="0"/>
          <w:color w:val="000000" w:themeColor="text1"/>
          <w:sz w:val="24"/>
          <w:szCs w:val="24"/>
        </w:rPr>
      </w:pPr>
    </w:p>
    <w:p w14:paraId="4DE4982B" w14:textId="77777777" w:rsidR="00C10305" w:rsidRPr="007C3248" w:rsidRDefault="00C10305" w:rsidP="00C10305">
      <w:pPr>
        <w:pStyle w:val="Heading1"/>
        <w:rPr>
          <w:rFonts w:asciiTheme="minorHAnsi" w:hAnsiTheme="minorHAnsi"/>
          <w:color w:val="DB0962"/>
        </w:rPr>
      </w:pPr>
      <w:r>
        <w:rPr>
          <w:rFonts w:asciiTheme="minorHAnsi" w:hAnsiTheme="minorHAnsi"/>
          <w:color w:val="DB0962"/>
        </w:rPr>
        <w:t xml:space="preserve">work experience </w:t>
      </w:r>
    </w:p>
    <w:p w14:paraId="011D24C0" w14:textId="2F3D28F0" w:rsidR="000177C5" w:rsidRPr="000177C5" w:rsidRDefault="005E32DD" w:rsidP="000177C5">
      <w:pPr>
        <w:pStyle w:val="Heading1"/>
        <w:numPr>
          <w:ilvl w:val="0"/>
          <w:numId w:val="33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UI/UX Developer / </w:t>
      </w:r>
      <w:r w:rsidR="009A459D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Tech </w:t>
      </w: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Support</w:t>
      </w:r>
    </w:p>
    <w:p w14:paraId="3D3FE13D" w14:textId="4AD466E9" w:rsidR="009A459D" w:rsidRDefault="009A459D" w:rsidP="009A459D">
      <w:pPr>
        <w:pStyle w:val="Heading1"/>
        <w:numPr>
          <w:ilvl w:val="1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proofErr w:type="gramStart"/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Company  -</w:t>
      </w:r>
      <w:proofErr w:type="gramEnd"/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Reino</w:t>
      </w:r>
      <w:proofErr w:type="spellEnd"/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Technology private limited</w:t>
      </w:r>
      <w:r w:rsidR="00774B8D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- 6 months</w:t>
      </w:r>
    </w:p>
    <w:p w14:paraId="2C46CB81" w14:textId="77777777" w:rsidR="009A459D" w:rsidRDefault="009A459D" w:rsidP="009A459D">
      <w:pPr>
        <w:pStyle w:val="Heading1"/>
        <w:numPr>
          <w:ilvl w:val="1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Responsibility </w:t>
      </w: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ab/>
      </w:r>
    </w:p>
    <w:p w14:paraId="3641052C" w14:textId="1DD1769A" w:rsidR="009A459D" w:rsidRDefault="009A459D" w:rsidP="009A459D">
      <w:pPr>
        <w:pStyle w:val="Heading1"/>
        <w:numPr>
          <w:ilvl w:val="2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Maintenance of web server</w:t>
      </w:r>
      <w:r w:rsidR="00046B5F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s</w:t>
      </w: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of almost 30 clients</w:t>
      </w:r>
    </w:p>
    <w:p w14:paraId="1CAB6C31" w14:textId="589E1EF0" w:rsidR="009A459D" w:rsidRDefault="00993F64" w:rsidP="009A459D">
      <w:pPr>
        <w:pStyle w:val="Heading1"/>
        <w:numPr>
          <w:ilvl w:val="2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Deployment of server</w:t>
      </w:r>
      <w:r w:rsidR="009A459D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and clients</w:t>
      </w:r>
      <w:r w:rsidR="00D54157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developed in</w:t>
      </w:r>
      <w:r w:rsidR="009A459D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</w:t>
      </w:r>
      <w:proofErr w:type="gramStart"/>
      <w:r w:rsidR="009A459D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JAVAFX ,</w:t>
      </w:r>
      <w:proofErr w:type="gramEnd"/>
      <w:r w:rsidR="009A459D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SERVELTS, TOMCAT , PGSQL </w:t>
      </w: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, APACHE , RABBIT MQ SERVER .</w:t>
      </w:r>
    </w:p>
    <w:p w14:paraId="50EA12D0" w14:textId="0BFF119B" w:rsidR="009A459D" w:rsidRDefault="009A459D" w:rsidP="009A459D">
      <w:pPr>
        <w:pStyle w:val="Heading1"/>
        <w:numPr>
          <w:ilvl w:val="2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Template designing </w:t>
      </w:r>
      <w:r w:rsidR="00D54157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using</w:t>
      </w: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XML for custom bill formats</w:t>
      </w:r>
    </w:p>
    <w:p w14:paraId="656CE4E7" w14:textId="73FBF87E" w:rsidR="00993F64" w:rsidRDefault="00046B5F" w:rsidP="00993F64">
      <w:pPr>
        <w:pStyle w:val="Heading1"/>
        <w:numPr>
          <w:ilvl w:val="2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proofErr w:type="gramStart"/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Trained </w:t>
      </w:r>
      <w:r w:rsidR="00993F64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25</w:t>
      </w: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clients about </w:t>
      </w:r>
      <w:r w:rsidR="00993F64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product</w:t>
      </w:r>
      <w:r w:rsidRPr="00046B5F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</w:t>
      </w:r>
      <w:r w:rsidR="00D54157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configuration,</w:t>
      </w:r>
      <w:r w:rsidRPr="00046B5F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usage</w:t>
      </w:r>
      <w:r w:rsidR="00993F64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of complete ap</w:t>
      </w:r>
      <w:r w:rsidR="00993F64" w:rsidRPr="00993F64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plication.</w:t>
      </w:r>
      <w:proofErr w:type="gramEnd"/>
    </w:p>
    <w:p w14:paraId="237454A4" w14:textId="0E8C1EC6" w:rsidR="00993F64" w:rsidRDefault="00993F64" w:rsidP="00993F64">
      <w:pPr>
        <w:pStyle w:val="Heading1"/>
        <w:numPr>
          <w:ilvl w:val="2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Analyze and report bug to the developer </w:t>
      </w:r>
      <w:r w:rsidR="00046B5F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and fix bugs with new deployment of app</w:t>
      </w:r>
    </w:p>
    <w:p w14:paraId="66C0D3D9" w14:textId="1CBC581A" w:rsidR="00046B5F" w:rsidRDefault="00046B5F" w:rsidP="00993F64">
      <w:pPr>
        <w:pStyle w:val="Heading1"/>
        <w:numPr>
          <w:ilvl w:val="2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C</w:t>
      </w:r>
      <w:r w:rsidR="00D54157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reating procedure, </w:t>
      </w: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views</w:t>
      </w:r>
      <w:r w:rsidR="00D54157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, triggers</w:t>
      </w: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for PGSQL to fetch data as per client </w:t>
      </w:r>
      <w:r w:rsidR="00D54157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requirements, maintaining updated backup of database, porting application to new versions.</w:t>
      </w:r>
    </w:p>
    <w:p w14:paraId="032E5E5F" w14:textId="7479D49A" w:rsidR="00046B5F" w:rsidRDefault="00046B5F" w:rsidP="00993F64">
      <w:pPr>
        <w:pStyle w:val="Heading1"/>
        <w:numPr>
          <w:ilvl w:val="2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Enhance good relationship with customer and ensure customer satisfaction. </w:t>
      </w:r>
    </w:p>
    <w:p w14:paraId="77738C00" w14:textId="584301C9" w:rsidR="00046B5F" w:rsidRDefault="00046B5F" w:rsidP="00046B5F">
      <w:pPr>
        <w:pStyle w:val="Heading1"/>
        <w:numPr>
          <w:ilvl w:val="2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Worked as part of development team In Mobile Android Development</w:t>
      </w:r>
    </w:p>
    <w:p w14:paraId="6691AC27" w14:textId="0EF45456" w:rsidR="00993F64" w:rsidRDefault="00046B5F" w:rsidP="00D54157">
      <w:pPr>
        <w:pStyle w:val="Heading1"/>
        <w:numPr>
          <w:ilvl w:val="3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proofErr w:type="gramStart"/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Role :</w:t>
      </w:r>
      <w:proofErr w:type="gramEnd"/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 UI/UX Developer</w:t>
      </w:r>
      <w:r w:rsidR="00D54157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.</w:t>
      </w:r>
    </w:p>
    <w:p w14:paraId="1CD59357" w14:textId="15AB385C" w:rsidR="005C44A8" w:rsidRDefault="005C44A8" w:rsidP="00D54157">
      <w:pPr>
        <w:pStyle w:val="Heading1"/>
        <w:numPr>
          <w:ilvl w:val="3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proofErr w:type="gramStart"/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Technology :</w:t>
      </w:r>
      <w:proofErr w:type="gramEnd"/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Android, </w:t>
      </w:r>
      <w:r w:rsidR="005E32DD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F</w:t>
      </w: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irebase, </w:t>
      </w:r>
      <w:proofErr w:type="spellStart"/>
      <w:r w:rsidR="005E32DD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G</w:t>
      </w: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ithub</w:t>
      </w:r>
      <w:proofErr w:type="spellEnd"/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, Java ,MVC Design Pattern, Material Design,</w:t>
      </w:r>
      <w:r w:rsidR="005E32DD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</w:t>
      </w:r>
      <w:proofErr w:type="spellStart"/>
      <w:r w:rsidR="005E32DD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G</w:t>
      </w: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radle</w:t>
      </w:r>
      <w:proofErr w:type="spellEnd"/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,</w:t>
      </w:r>
      <w:r w:rsidR="00C26FFF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XML</w:t>
      </w:r>
      <w:r w:rsidR="005E32DD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, Google SDK, API</w:t>
      </w:r>
      <w:r w:rsidR="001465B8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, Sketch.</w:t>
      </w:r>
      <w:r w:rsidR="00C26FFF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 </w:t>
      </w:r>
    </w:p>
    <w:p w14:paraId="38D36DE8" w14:textId="77777777" w:rsidR="000177C5" w:rsidRDefault="000177C5" w:rsidP="000177C5">
      <w:pPr>
        <w:pStyle w:val="Heading1"/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</w:p>
    <w:p w14:paraId="222C23A4" w14:textId="77777777" w:rsidR="000177C5" w:rsidRDefault="000177C5" w:rsidP="000177C5">
      <w:pPr>
        <w:pStyle w:val="Heading1"/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</w:p>
    <w:p w14:paraId="1A5B9EA7" w14:textId="6479EB1A" w:rsidR="00F023A1" w:rsidRPr="00F023A1" w:rsidRDefault="00774B8D" w:rsidP="000177C5">
      <w:pPr>
        <w:pStyle w:val="Heading1"/>
        <w:numPr>
          <w:ilvl w:val="0"/>
          <w:numId w:val="32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F&amp;B SERVICE INDUSTRY </w:t>
      </w:r>
    </w:p>
    <w:p w14:paraId="4B17948E" w14:textId="43704430" w:rsidR="00774B8D" w:rsidRPr="00774B8D" w:rsidRDefault="00774B8D" w:rsidP="00774B8D">
      <w:pPr>
        <w:pStyle w:val="Heading1"/>
        <w:numPr>
          <w:ilvl w:val="2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proofErr w:type="gramStart"/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KFC 1.5 yrs.</w:t>
      </w:r>
      <w:proofErr w:type="gramEnd"/>
    </w:p>
    <w:p w14:paraId="169732F2" w14:textId="41079CA6" w:rsidR="00774B8D" w:rsidRPr="00267DE5" w:rsidRDefault="00774B8D" w:rsidP="00774B8D">
      <w:pPr>
        <w:pStyle w:val="Heading1"/>
        <w:numPr>
          <w:ilvl w:val="2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proofErr w:type="gramStart"/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>Dominos 1.8 yrs.</w:t>
      </w:r>
      <w:proofErr w:type="gramEnd"/>
    </w:p>
    <w:p w14:paraId="3C9CBC28" w14:textId="77777777" w:rsidR="00C10305" w:rsidRDefault="00C10305" w:rsidP="00967D34">
      <w:pPr>
        <w:pStyle w:val="Heading1"/>
        <w:rPr>
          <w:rFonts w:asciiTheme="minorHAnsi" w:eastAsiaTheme="minorHAnsi" w:hAnsiTheme="minorHAnsi" w:cstheme="minorBidi"/>
          <w:b w:val="0"/>
          <w:caps w:val="0"/>
          <w:color w:val="FF0000"/>
          <w:sz w:val="24"/>
          <w:szCs w:val="24"/>
        </w:rPr>
      </w:pPr>
    </w:p>
    <w:p w14:paraId="517CC5E5" w14:textId="77777777" w:rsidR="00774B8D" w:rsidRDefault="00774B8D" w:rsidP="00967D34">
      <w:pPr>
        <w:pStyle w:val="Heading1"/>
        <w:rPr>
          <w:rFonts w:asciiTheme="minorHAnsi" w:eastAsiaTheme="minorHAnsi" w:hAnsiTheme="minorHAnsi" w:cstheme="minorBidi"/>
          <w:b w:val="0"/>
          <w:caps w:val="0"/>
          <w:color w:val="FF0000"/>
          <w:sz w:val="24"/>
          <w:szCs w:val="24"/>
        </w:rPr>
      </w:pPr>
    </w:p>
    <w:p w14:paraId="3AC0C672" w14:textId="77777777" w:rsidR="00774B8D" w:rsidRDefault="00774B8D" w:rsidP="00967D34">
      <w:pPr>
        <w:pStyle w:val="Heading1"/>
        <w:rPr>
          <w:rFonts w:asciiTheme="minorHAnsi" w:eastAsiaTheme="minorHAnsi" w:hAnsiTheme="minorHAnsi" w:cstheme="minorBidi"/>
          <w:b w:val="0"/>
          <w:caps w:val="0"/>
          <w:color w:val="FF0000"/>
          <w:sz w:val="24"/>
          <w:szCs w:val="24"/>
        </w:rPr>
      </w:pPr>
    </w:p>
    <w:p w14:paraId="63EB2FE8" w14:textId="77777777" w:rsidR="0078529E" w:rsidRDefault="0078529E" w:rsidP="0078529E">
      <w:pPr>
        <w:pStyle w:val="Heading1"/>
        <w:rPr>
          <w:rFonts w:asciiTheme="minorHAnsi" w:hAnsiTheme="minorHAnsi"/>
          <w:color w:val="DB0962"/>
        </w:rPr>
      </w:pPr>
      <w:r>
        <w:rPr>
          <w:rFonts w:asciiTheme="minorHAnsi" w:hAnsiTheme="minorHAnsi"/>
          <w:color w:val="DB0962"/>
        </w:rPr>
        <w:lastRenderedPageBreak/>
        <w:t>technical skills</w:t>
      </w:r>
    </w:p>
    <w:p w14:paraId="2A4F0AB5" w14:textId="77777777" w:rsidR="00F023A1" w:rsidRDefault="00F023A1" w:rsidP="0078529E">
      <w:pPr>
        <w:pStyle w:val="Heading1"/>
        <w:rPr>
          <w:rFonts w:asciiTheme="minorHAnsi" w:hAnsiTheme="minorHAnsi"/>
          <w:color w:val="DB0962"/>
        </w:rPr>
      </w:pPr>
    </w:p>
    <w:p w14:paraId="5099CE44" w14:textId="77777777" w:rsidR="0078529E" w:rsidRPr="00DA4B76" w:rsidRDefault="0078529E" w:rsidP="0078529E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Cs/>
          <w:caps w:val="0"/>
          <w:color w:val="auto"/>
          <w:sz w:val="24"/>
          <w:szCs w:val="24"/>
        </w:rPr>
      </w:pPr>
      <w:r w:rsidRPr="00DA4B76">
        <w:rPr>
          <w:rFonts w:asciiTheme="minorHAnsi" w:eastAsiaTheme="minorHAnsi" w:hAnsiTheme="minorHAnsi" w:cstheme="minorBidi"/>
          <w:bCs/>
          <w:caps w:val="0"/>
          <w:color w:val="auto"/>
          <w:sz w:val="24"/>
          <w:szCs w:val="24"/>
        </w:rPr>
        <w:t>Front-end Technologies:</w:t>
      </w:r>
    </w:p>
    <w:p w14:paraId="378AF1A0" w14:textId="6D2A4941" w:rsidR="0078529E" w:rsidRDefault="00F023A1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HTML</w:t>
      </w:r>
    </w:p>
    <w:p w14:paraId="6F10C814" w14:textId="77777777" w:rsidR="0078529E" w:rsidRDefault="0078529E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Bootstrap</w:t>
      </w:r>
    </w:p>
    <w:p w14:paraId="71D8A48B" w14:textId="77777777" w:rsidR="001E1887" w:rsidRDefault="001E1887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JAVASCRIPT</w:t>
      </w:r>
    </w:p>
    <w:p w14:paraId="1F2D5D50" w14:textId="4709B006" w:rsidR="003B04A3" w:rsidRDefault="003B04A3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W3CSS</w:t>
      </w:r>
    </w:p>
    <w:p w14:paraId="59B2C0CD" w14:textId="53D2C8F5" w:rsidR="00347492" w:rsidRDefault="00903FDB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Types</w:t>
      </w:r>
      <w:r w:rsidR="00347492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cript</w:t>
      </w:r>
    </w:p>
    <w:p w14:paraId="14BD96CB" w14:textId="5CBD998D" w:rsidR="001F034C" w:rsidRDefault="001F034C" w:rsidP="001F034C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Material Design</w:t>
      </w:r>
    </w:p>
    <w:p w14:paraId="33D76464" w14:textId="377131C6" w:rsidR="001F034C" w:rsidRDefault="001F034C" w:rsidP="001F034C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CSS/SCSS</w:t>
      </w:r>
    </w:p>
    <w:p w14:paraId="2C9F135F" w14:textId="11B04A87" w:rsidR="007F0AD5" w:rsidRDefault="007F0AD5" w:rsidP="001F034C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Adobe Illustrator</w:t>
      </w:r>
    </w:p>
    <w:p w14:paraId="29ACC8D3" w14:textId="1732F1B5" w:rsidR="007F0AD5" w:rsidRDefault="007F0AD5" w:rsidP="001F034C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Adobe Photoshop</w:t>
      </w:r>
    </w:p>
    <w:p w14:paraId="1E0C6453" w14:textId="0A14071E" w:rsidR="001465B8" w:rsidRDefault="001465B8" w:rsidP="001F034C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Wireframe.cc</w:t>
      </w:r>
    </w:p>
    <w:p w14:paraId="192AA9B7" w14:textId="77777777" w:rsidR="001F034C" w:rsidRDefault="001F034C" w:rsidP="001F034C">
      <w:pPr>
        <w:pStyle w:val="Heading1"/>
        <w:spacing w:line="276" w:lineRule="auto"/>
        <w:ind w:left="1440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</w:p>
    <w:p w14:paraId="2A61806F" w14:textId="77777777" w:rsidR="0078529E" w:rsidRPr="00DA4B76" w:rsidRDefault="0078529E" w:rsidP="0078529E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Cs/>
          <w:caps w:val="0"/>
          <w:color w:val="auto"/>
          <w:sz w:val="24"/>
          <w:szCs w:val="24"/>
        </w:rPr>
      </w:pPr>
      <w:r w:rsidRPr="00DA4B76">
        <w:rPr>
          <w:rFonts w:asciiTheme="minorHAnsi" w:eastAsiaTheme="minorHAnsi" w:hAnsiTheme="minorHAnsi" w:cstheme="minorBidi"/>
          <w:bCs/>
          <w:caps w:val="0"/>
          <w:color w:val="auto"/>
          <w:sz w:val="24"/>
          <w:szCs w:val="24"/>
        </w:rPr>
        <w:t xml:space="preserve">MEAN Stack: </w:t>
      </w:r>
    </w:p>
    <w:p w14:paraId="7988E8E7" w14:textId="1878BB09" w:rsidR="0078529E" w:rsidRDefault="001F034C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Angular</w:t>
      </w:r>
    </w:p>
    <w:p w14:paraId="6AAC1897" w14:textId="3C70AB30" w:rsidR="001F034C" w:rsidRDefault="00022AFD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Express</w:t>
      </w:r>
    </w:p>
    <w:p w14:paraId="6E714EE0" w14:textId="7B59B5D9" w:rsidR="00C4769F" w:rsidRDefault="00C4769F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Node JS</w:t>
      </w:r>
    </w:p>
    <w:p w14:paraId="496430F2" w14:textId="06DBF882" w:rsidR="00022AFD" w:rsidRDefault="00022AFD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Mongo DB</w:t>
      </w:r>
    </w:p>
    <w:p w14:paraId="22C363B7" w14:textId="06FCB40F" w:rsidR="00022AFD" w:rsidRDefault="00022AFD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Firebase</w:t>
      </w:r>
    </w:p>
    <w:p w14:paraId="2810D545" w14:textId="2BA969C9" w:rsidR="00022AFD" w:rsidRDefault="00022AFD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MySQL</w:t>
      </w:r>
    </w:p>
    <w:p w14:paraId="695AAE70" w14:textId="77777777" w:rsidR="00022AFD" w:rsidRDefault="00022AFD" w:rsidP="00022AFD">
      <w:pPr>
        <w:pStyle w:val="Heading1"/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</w:p>
    <w:p w14:paraId="59AE8BC6" w14:textId="4EEE66CA" w:rsidR="00C4769F" w:rsidRPr="00022AFD" w:rsidRDefault="00022AFD" w:rsidP="00022AFD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Cs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caps w:val="0"/>
          <w:color w:val="auto"/>
          <w:sz w:val="24"/>
          <w:szCs w:val="24"/>
        </w:rPr>
        <w:t xml:space="preserve">Mobile </w:t>
      </w:r>
      <w:r w:rsidR="00C4769F">
        <w:rPr>
          <w:rFonts w:asciiTheme="minorHAnsi" w:eastAsiaTheme="minorHAnsi" w:hAnsiTheme="minorHAnsi" w:cstheme="minorBidi"/>
          <w:bCs/>
          <w:caps w:val="0"/>
          <w:color w:val="auto"/>
          <w:sz w:val="24"/>
          <w:szCs w:val="24"/>
        </w:rPr>
        <w:t>Technologies</w:t>
      </w:r>
    </w:p>
    <w:p w14:paraId="18352105" w14:textId="338758F0" w:rsidR="00C4769F" w:rsidRDefault="00C4769F" w:rsidP="00C4769F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Android</w:t>
      </w:r>
    </w:p>
    <w:p w14:paraId="2AEA219C" w14:textId="5EBF1E61" w:rsidR="00022AFD" w:rsidRDefault="00022AFD" w:rsidP="00C4769F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Firebase</w:t>
      </w:r>
    </w:p>
    <w:p w14:paraId="59744F77" w14:textId="662EEB96" w:rsidR="00C4769F" w:rsidRDefault="00022AFD" w:rsidP="00022AFD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SQL lite</w:t>
      </w:r>
    </w:p>
    <w:p w14:paraId="56E2DB99" w14:textId="52B271C5" w:rsidR="00022AFD" w:rsidRDefault="00022AFD" w:rsidP="00022AFD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Material Design</w:t>
      </w:r>
    </w:p>
    <w:p w14:paraId="48A5AAB8" w14:textId="77777777" w:rsidR="00022AFD" w:rsidRDefault="00022AFD" w:rsidP="00022AFD">
      <w:pPr>
        <w:pStyle w:val="Heading1"/>
        <w:spacing w:line="276" w:lineRule="auto"/>
        <w:ind w:left="1440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</w:p>
    <w:p w14:paraId="670CF918" w14:textId="33BB3CE6" w:rsidR="00022AFD" w:rsidRPr="00022AFD" w:rsidRDefault="00022AFD" w:rsidP="00022AFD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Cs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caps w:val="0"/>
          <w:color w:val="auto"/>
          <w:sz w:val="24"/>
          <w:szCs w:val="24"/>
        </w:rPr>
        <w:t>Other Technologies</w:t>
      </w:r>
      <w:r w:rsidRPr="00DA4B76">
        <w:rPr>
          <w:rFonts w:asciiTheme="minorHAnsi" w:eastAsiaTheme="minorHAnsi" w:hAnsiTheme="minorHAnsi" w:cstheme="minorBidi"/>
          <w:bCs/>
          <w:caps w:val="0"/>
          <w:color w:val="auto"/>
          <w:sz w:val="24"/>
          <w:szCs w:val="24"/>
        </w:rPr>
        <w:t>:</w:t>
      </w:r>
    </w:p>
    <w:p w14:paraId="34700612" w14:textId="5D2C430F" w:rsidR="00022AFD" w:rsidRDefault="00022AFD" w:rsidP="00022AFD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WAMP, LAMP.</w:t>
      </w:r>
    </w:p>
    <w:p w14:paraId="512B91C5" w14:textId="120355DB" w:rsidR="00A667DB" w:rsidRDefault="00022AFD" w:rsidP="00C4769F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 w:rsidRPr="00022AFD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JAVA</w:t>
      </w:r>
      <w:r w:rsidR="001465B8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,</w:t>
      </w:r>
      <w:r w:rsidR="006740BC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 </w:t>
      </w:r>
      <w:r w:rsidR="001465B8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J2EE</w:t>
      </w:r>
    </w:p>
    <w:p w14:paraId="311C1228" w14:textId="72A16F39" w:rsidR="00022AFD" w:rsidRPr="00022AFD" w:rsidRDefault="00022AFD" w:rsidP="00C4769F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PHP</w:t>
      </w:r>
    </w:p>
    <w:p w14:paraId="11602827" w14:textId="77777777" w:rsidR="00D52E90" w:rsidRDefault="00D52E90" w:rsidP="00C4769F">
      <w:pPr>
        <w:pStyle w:val="Heading1"/>
        <w:spacing w:line="276" w:lineRule="auto"/>
        <w:ind w:left="1440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</w:p>
    <w:p w14:paraId="47B3B805" w14:textId="77777777" w:rsidR="0078529E" w:rsidRPr="00DA4B76" w:rsidRDefault="0078529E" w:rsidP="0078529E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Cs/>
          <w:caps w:val="0"/>
          <w:color w:val="auto"/>
          <w:sz w:val="24"/>
          <w:szCs w:val="24"/>
        </w:rPr>
      </w:pPr>
      <w:r w:rsidRPr="00DA4B76">
        <w:rPr>
          <w:rFonts w:asciiTheme="minorHAnsi" w:eastAsiaTheme="minorHAnsi" w:hAnsiTheme="minorHAnsi" w:cstheme="minorBidi"/>
          <w:bCs/>
          <w:caps w:val="0"/>
          <w:color w:val="auto"/>
          <w:sz w:val="24"/>
          <w:szCs w:val="24"/>
        </w:rPr>
        <w:t>Foundation Paradigms:</w:t>
      </w:r>
    </w:p>
    <w:p w14:paraId="54A77C85" w14:textId="7B473E19" w:rsidR="0078529E" w:rsidRDefault="0078529E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Object Oriented Programming (OOP</w:t>
      </w:r>
      <w:r w:rsidR="006740BC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S</w:t>
      </w: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)</w:t>
      </w:r>
    </w:p>
    <w:p w14:paraId="766FCBEC" w14:textId="6C14853A" w:rsidR="0078529E" w:rsidRDefault="006740BC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XML</w:t>
      </w:r>
    </w:p>
    <w:p w14:paraId="0DD4E1F1" w14:textId="59B6BD98" w:rsidR="0078529E" w:rsidRPr="006740BC" w:rsidRDefault="0078529E" w:rsidP="006740BC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 w:rsidRPr="006740BC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JSON</w:t>
      </w:r>
    </w:p>
    <w:p w14:paraId="3AEC9A3E" w14:textId="77777777" w:rsidR="0078529E" w:rsidRDefault="0078529E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AJAX </w:t>
      </w:r>
    </w:p>
    <w:p w14:paraId="0F79A78D" w14:textId="7BF40D8F" w:rsidR="00267DE5" w:rsidRDefault="006740BC" w:rsidP="009B00EB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Document Object Model (DOM)</w:t>
      </w:r>
    </w:p>
    <w:p w14:paraId="453B356D" w14:textId="77777777" w:rsidR="00F1099D" w:rsidRPr="009B00EB" w:rsidRDefault="00F1099D" w:rsidP="00F1099D">
      <w:pPr>
        <w:pStyle w:val="Heading1"/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</w:p>
    <w:p w14:paraId="491D8ACA" w14:textId="77777777" w:rsidR="0078529E" w:rsidRPr="00DA4B76" w:rsidRDefault="0078529E" w:rsidP="0078529E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Cs/>
          <w:caps w:val="0"/>
          <w:color w:val="auto"/>
          <w:sz w:val="24"/>
          <w:szCs w:val="24"/>
        </w:rPr>
      </w:pPr>
      <w:r w:rsidRPr="00DA4B76">
        <w:rPr>
          <w:rFonts w:asciiTheme="minorHAnsi" w:eastAsiaTheme="minorHAnsi" w:hAnsiTheme="minorHAnsi" w:cstheme="minorBidi"/>
          <w:bCs/>
          <w:caps w:val="0"/>
          <w:color w:val="auto"/>
          <w:sz w:val="24"/>
          <w:szCs w:val="24"/>
        </w:rPr>
        <w:lastRenderedPageBreak/>
        <w:t>Development environment and tools:</w:t>
      </w:r>
    </w:p>
    <w:p w14:paraId="0D623490" w14:textId="5B80840E" w:rsidR="0078529E" w:rsidRDefault="000E138A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Development platform: Ubuntu</w:t>
      </w:r>
      <w:r w:rsidR="00267DE5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,</w:t>
      </w: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 </w:t>
      </w:r>
      <w:r w:rsidR="00267DE5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Windows</w:t>
      </w:r>
    </w:p>
    <w:p w14:paraId="0B872F3D" w14:textId="70610854" w:rsidR="00DA4B76" w:rsidRDefault="000E138A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Editor: Bracket</w:t>
      </w:r>
      <w:r w:rsidR="00267DE5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,</w:t>
      </w:r>
      <w:r w:rsidR="00A94AAC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 </w:t>
      </w:r>
      <w:r w:rsidR="00267DE5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VSCODE,</w:t>
      </w:r>
      <w:r w:rsidR="00A94AAC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 </w:t>
      </w:r>
      <w:r w:rsidR="0049725D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E</w:t>
      </w:r>
      <w:r w:rsidR="009533EE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CLIPSE,</w:t>
      </w:r>
      <w:r w:rsidR="003E11D2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 </w:t>
      </w:r>
      <w:r w:rsidR="009533EE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PHPSTROM,</w:t>
      </w:r>
      <w:r w:rsidR="003E11D2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 </w:t>
      </w:r>
      <w:r w:rsidR="009533EE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ANDRIOD STUDIO</w:t>
      </w:r>
      <w:r w:rsidR="003E11D2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.</w:t>
      </w:r>
    </w:p>
    <w:p w14:paraId="5C2BF01B" w14:textId="329745E4" w:rsidR="00DA4B76" w:rsidRDefault="00DA4B76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Webserver and packages: Apache Tomcat server, NPM</w:t>
      </w:r>
      <w:r w:rsidR="00267DE5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,</w:t>
      </w:r>
      <w:r w:rsidR="000E138A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 </w:t>
      </w:r>
      <w:r w:rsidR="00267DE5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NGIX</w:t>
      </w:r>
      <w:r w:rsidR="000F1C35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,</w:t>
      </w:r>
      <w:r w:rsidR="003E11D2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 </w:t>
      </w:r>
      <w:r w:rsidR="000F1C35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WEBPACK</w:t>
      </w:r>
    </w:p>
    <w:p w14:paraId="1CA71773" w14:textId="69DB754C" w:rsidR="00DA4B76" w:rsidRDefault="000F1C35" w:rsidP="0078529E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Version control: GIT.</w:t>
      </w:r>
    </w:p>
    <w:p w14:paraId="35D123EB" w14:textId="5589409F" w:rsidR="00DA4B76" w:rsidRPr="003E11D2" w:rsidRDefault="00DA4B76" w:rsidP="003E11D2">
      <w:pPr>
        <w:pStyle w:val="Heading1"/>
        <w:numPr>
          <w:ilvl w:val="1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Debuggers: </w:t>
      </w:r>
      <w:r w:rsidR="00267DE5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Chrome</w:t>
      </w:r>
      <w:r w:rsidR="00A94AAC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 Debugger</w:t>
      </w:r>
      <w:r w:rsidR="000F1C35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, VSCODE Debugger</w:t>
      </w:r>
      <w:r w:rsidR="00A94AAC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.</w:t>
      </w:r>
      <w:r w:rsidRPr="003E11D2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 </w:t>
      </w:r>
    </w:p>
    <w:p w14:paraId="7A4DDAE8" w14:textId="77777777" w:rsidR="00DA4B76" w:rsidRDefault="00DA4B76" w:rsidP="0078529E">
      <w:pPr>
        <w:pStyle w:val="Heading1"/>
        <w:rPr>
          <w:rFonts w:asciiTheme="minorHAnsi" w:hAnsiTheme="minorHAnsi"/>
          <w:color w:val="DB0962"/>
        </w:rPr>
      </w:pPr>
    </w:p>
    <w:p w14:paraId="0D80E836" w14:textId="255907EE" w:rsidR="003E11D2" w:rsidRDefault="0078529E" w:rsidP="0078529E">
      <w:pPr>
        <w:pStyle w:val="Heading1"/>
        <w:rPr>
          <w:rFonts w:asciiTheme="minorHAnsi" w:hAnsiTheme="minorHAnsi"/>
          <w:color w:val="DB0962"/>
        </w:rPr>
      </w:pPr>
      <w:r>
        <w:rPr>
          <w:rFonts w:asciiTheme="minorHAnsi" w:hAnsiTheme="minorHAnsi"/>
          <w:color w:val="DB0962"/>
        </w:rPr>
        <w:t>education</w:t>
      </w:r>
    </w:p>
    <w:p w14:paraId="37174214" w14:textId="297DED8C" w:rsidR="00D83F65" w:rsidRPr="00D83F65" w:rsidRDefault="00A94AAC" w:rsidP="00D83F65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proofErr w:type="gramStart"/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B..</w:t>
      </w:r>
      <w:proofErr w:type="gramEnd"/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C.A Bangalore</w:t>
      </w:r>
      <w:r w:rsidR="00CA1B31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 University, 66%, 2014-2017</w:t>
      </w:r>
    </w:p>
    <w:p w14:paraId="124EBB0E" w14:textId="6D04D864" w:rsidR="00D83F65" w:rsidRPr="00D83F65" w:rsidRDefault="00D83F65" w:rsidP="00D83F65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 w:rsidRPr="00D83F65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Class – XII, </w:t>
      </w:r>
      <w:r w:rsidR="000E138A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PUC</w:t>
      </w:r>
      <w:r w:rsidRPr="00D83F65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, </w:t>
      </w:r>
      <w:r w:rsidR="00AB1614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7</w:t>
      </w:r>
      <w:r w:rsidRPr="00D83F65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8</w:t>
      </w:r>
      <w:r w:rsidR="00AB1614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%, 2014</w:t>
      </w:r>
    </w:p>
    <w:p w14:paraId="44CE1790" w14:textId="48672EF2" w:rsidR="00EE6562" w:rsidRPr="00EE6562" w:rsidRDefault="00AB1614" w:rsidP="00EE6562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Class – X, KSEEB, 56%, 2012</w:t>
      </w:r>
    </w:p>
    <w:p w14:paraId="316AD66A" w14:textId="77777777" w:rsidR="00EE6562" w:rsidRDefault="00EE6562" w:rsidP="00EE6562">
      <w:pPr>
        <w:pStyle w:val="Heading1"/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</w:p>
    <w:p w14:paraId="6F3C3A6E" w14:textId="54735D3E" w:rsidR="00EE6562" w:rsidRDefault="00EE6562" w:rsidP="00EE6562">
      <w:pPr>
        <w:pStyle w:val="Heading1"/>
        <w:rPr>
          <w:rFonts w:asciiTheme="minorHAnsi" w:hAnsiTheme="minorHAnsi"/>
          <w:color w:val="DB0962"/>
        </w:rPr>
      </w:pPr>
      <w:r>
        <w:rPr>
          <w:rFonts w:asciiTheme="minorHAnsi" w:hAnsiTheme="minorHAnsi"/>
          <w:color w:val="DB0962"/>
        </w:rPr>
        <w:t xml:space="preserve">CERtifications </w:t>
      </w:r>
    </w:p>
    <w:p w14:paraId="7B828417" w14:textId="4E46EC1C" w:rsidR="00EE6562" w:rsidRPr="00267DE5" w:rsidRDefault="00EE6562" w:rsidP="00EE6562">
      <w:pPr>
        <w:pStyle w:val="Heading1"/>
        <w:numPr>
          <w:ilvl w:val="0"/>
          <w:numId w:val="14"/>
        </w:numP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</w:pPr>
      <w:r w:rsidRPr="00267DE5"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CSEC HDCAP (Honors Diploma in computer application programming) </w:t>
      </w:r>
      <w:r>
        <w:rPr>
          <w:rFonts w:asciiTheme="minorHAnsi" w:eastAsiaTheme="minorHAnsi" w:hAnsiTheme="minorHAnsi" w:cstheme="minorBidi"/>
          <w:b w:val="0"/>
          <w:iCs/>
          <w:caps w:val="0"/>
          <w:color w:val="000000" w:themeColor="text1"/>
          <w:sz w:val="24"/>
          <w:szCs w:val="24"/>
        </w:rPr>
        <w:t xml:space="preserve">Bangalore </w:t>
      </w:r>
    </w:p>
    <w:p w14:paraId="2D418889" w14:textId="3DB57803" w:rsidR="00EE6562" w:rsidRPr="007A0895" w:rsidRDefault="007A0895" w:rsidP="007A0895">
      <w:pPr>
        <w:pStyle w:val="Heading1"/>
        <w:numPr>
          <w:ilvl w:val="0"/>
          <w:numId w:val="14"/>
        </w:numP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Currently undergoing </w:t>
      </w:r>
      <w:r w:rsidR="007E4504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m</w:t>
      </w: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asters in full stack web development course at </w:t>
      </w:r>
      <w:proofErr w:type="spellStart"/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webstack</w:t>
      </w:r>
      <w:proofErr w:type="spellEnd"/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 a</w:t>
      </w:r>
      <w:r w:rsidR="00EE6562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cademy (</w:t>
      </w:r>
      <w:hyperlink r:id="rId14" w:history="1">
        <w:r w:rsidR="00EE6562" w:rsidRPr="002F77B4">
          <w:rPr>
            <w:rStyle w:val="Hyperlink"/>
            <w:rFonts w:asciiTheme="minorHAnsi" w:eastAsiaTheme="minorHAnsi" w:hAnsiTheme="minorHAnsi" w:cstheme="minorBidi"/>
            <w:b w:val="0"/>
            <w:caps w:val="0"/>
            <w:sz w:val="24"/>
            <w:szCs w:val="24"/>
          </w:rPr>
          <w:t>http://www.webstackacademy.com</w:t>
        </w:r>
      </w:hyperlink>
      <w:r w:rsidR="00EE6562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), Bangalore</w:t>
      </w: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.</w:t>
      </w:r>
    </w:p>
    <w:p w14:paraId="296D752C" w14:textId="77777777" w:rsidR="00AA7500" w:rsidRDefault="00AA7500" w:rsidP="0078529E">
      <w:pPr>
        <w:pStyle w:val="Heading1"/>
        <w:rPr>
          <w:rFonts w:asciiTheme="minorHAnsi" w:hAnsiTheme="minorHAnsi"/>
          <w:color w:val="DB0962"/>
        </w:rPr>
      </w:pPr>
    </w:p>
    <w:p w14:paraId="6734E20A" w14:textId="77777777" w:rsidR="0078529E" w:rsidRDefault="0078529E" w:rsidP="0078529E">
      <w:pPr>
        <w:pStyle w:val="Heading1"/>
        <w:rPr>
          <w:rFonts w:asciiTheme="minorHAnsi" w:hAnsiTheme="minorHAnsi"/>
          <w:color w:val="DB0962"/>
        </w:rPr>
      </w:pPr>
      <w:r>
        <w:rPr>
          <w:rFonts w:asciiTheme="minorHAnsi" w:hAnsiTheme="minorHAnsi"/>
          <w:color w:val="DB0962"/>
        </w:rPr>
        <w:t xml:space="preserve">personal interestes </w:t>
      </w:r>
    </w:p>
    <w:p w14:paraId="72D0774A" w14:textId="4F7364D4" w:rsidR="00D83F65" w:rsidRDefault="00AA7500" w:rsidP="00D83F65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Riding, Racing</w:t>
      </w:r>
    </w:p>
    <w:p w14:paraId="7AF6D6A7" w14:textId="7A5D94FB" w:rsidR="003E11D2" w:rsidRDefault="003E11D2" w:rsidP="00D83F65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Editing</w:t>
      </w:r>
    </w:p>
    <w:p w14:paraId="5D0DA460" w14:textId="7B4D6CC5" w:rsidR="00D83F65" w:rsidRDefault="009E6E54" w:rsidP="00D83F65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 xml:space="preserve">Travelling </w:t>
      </w:r>
    </w:p>
    <w:p w14:paraId="35A39E41" w14:textId="08C466DC" w:rsidR="0078529E" w:rsidRDefault="00AA7500" w:rsidP="00601056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Swimming</w:t>
      </w:r>
    </w:p>
    <w:p w14:paraId="71AAC3E3" w14:textId="181DF924" w:rsidR="003E11D2" w:rsidRDefault="003E11D2" w:rsidP="00601056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PUBG</w:t>
      </w:r>
    </w:p>
    <w:p w14:paraId="1783B41B" w14:textId="1920CDF4" w:rsidR="00EE6562" w:rsidRPr="007A0895" w:rsidRDefault="00C96FD0" w:rsidP="007A0895">
      <w:pPr>
        <w:pStyle w:val="Heading1"/>
        <w:numPr>
          <w:ilvl w:val="0"/>
          <w:numId w:val="14"/>
        </w:numPr>
        <w:spacing w:line="276" w:lineRule="auto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Thrill S</w:t>
      </w:r>
      <w:r w:rsidR="00EE6562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eeke</w:t>
      </w:r>
      <w:r w:rsidR="007A0895"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t>r</w:t>
      </w:r>
    </w:p>
    <w:p w14:paraId="32A13E09" w14:textId="77777777" w:rsidR="00EE6562" w:rsidRDefault="00EE6562" w:rsidP="00D83F65">
      <w:pPr>
        <w:pStyle w:val="Heading1"/>
        <w:jc w:val="center"/>
        <w:rPr>
          <w:rFonts w:asciiTheme="minorHAnsi" w:hAnsiTheme="minorHAnsi"/>
          <w:color w:val="DB0962"/>
        </w:rPr>
      </w:pPr>
    </w:p>
    <w:p w14:paraId="1CC17341" w14:textId="3343B714" w:rsidR="0078529E" w:rsidRDefault="003E11D2" w:rsidP="00D83F65">
      <w:pPr>
        <w:pStyle w:val="Heading1"/>
        <w:jc w:val="center"/>
        <w:rPr>
          <w:rFonts w:asciiTheme="minorHAnsi" w:hAnsiTheme="minorHAnsi"/>
          <w:color w:val="DB0962"/>
        </w:rPr>
      </w:pPr>
      <w:r>
        <w:rPr>
          <w:rFonts w:asciiTheme="minorHAnsi" w:hAnsiTheme="minorHAnsi"/>
          <w:color w:val="DB0962"/>
        </w:rPr>
        <w:t xml:space="preserve">projects </w:t>
      </w:r>
    </w:p>
    <w:p w14:paraId="446F388A" w14:textId="77777777" w:rsidR="00D83F65" w:rsidRDefault="00D83F65" w:rsidP="00D83F65">
      <w:pPr>
        <w:pStyle w:val="Heading1"/>
        <w:jc w:val="center"/>
        <w:rPr>
          <w:rFonts w:asciiTheme="minorHAnsi" w:hAnsiTheme="minorHAnsi"/>
          <w:color w:val="DB0962"/>
        </w:rPr>
      </w:pPr>
    </w:p>
    <w:tbl>
      <w:tblPr>
        <w:tblStyle w:val="TableGridLight1"/>
        <w:tblW w:w="10800" w:type="dxa"/>
        <w:tblInd w:w="-635" w:type="dxa"/>
        <w:tblLook w:val="04A0" w:firstRow="1" w:lastRow="0" w:firstColumn="1" w:lastColumn="0" w:noHBand="0" w:noVBand="1"/>
      </w:tblPr>
      <w:tblGrid>
        <w:gridCol w:w="2340"/>
        <w:gridCol w:w="8460"/>
      </w:tblGrid>
      <w:tr w:rsidR="000307EE" w14:paraId="0F600D48" w14:textId="77777777" w:rsidTr="00AF024C">
        <w:tc>
          <w:tcPr>
            <w:tcW w:w="10800" w:type="dxa"/>
            <w:gridSpan w:val="2"/>
          </w:tcPr>
          <w:p w14:paraId="79D8DB40" w14:textId="77777777" w:rsidR="000307EE" w:rsidRPr="000307EE" w:rsidRDefault="000307EE" w:rsidP="000307EE">
            <w:pPr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0307EE">
              <w:rPr>
                <w:b/>
                <w:bCs/>
                <w:color w:val="auto"/>
                <w:sz w:val="28"/>
                <w:szCs w:val="28"/>
              </w:rPr>
              <w:t>Project Number:1</w:t>
            </w:r>
          </w:p>
        </w:tc>
      </w:tr>
      <w:tr w:rsidR="00D83F65" w14:paraId="7CD1C1C6" w14:textId="77777777" w:rsidTr="000307EE">
        <w:trPr>
          <w:trHeight w:val="597"/>
        </w:trPr>
        <w:tc>
          <w:tcPr>
            <w:tcW w:w="2340" w:type="dxa"/>
          </w:tcPr>
          <w:p w14:paraId="72EA2D57" w14:textId="77777777" w:rsidR="00D83F65" w:rsidRPr="000307EE" w:rsidRDefault="000307EE" w:rsidP="000307EE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Title</w:t>
            </w:r>
          </w:p>
        </w:tc>
        <w:tc>
          <w:tcPr>
            <w:tcW w:w="8460" w:type="dxa"/>
          </w:tcPr>
          <w:p w14:paraId="1CDA4690" w14:textId="3BB7972B" w:rsidR="00D83F65" w:rsidRPr="000307EE" w:rsidRDefault="009C28AA" w:rsidP="000307EE">
            <w:pPr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Todo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APP</w:t>
            </w:r>
            <w:r w:rsidR="00AA7500">
              <w:rPr>
                <w:color w:val="auto"/>
                <w:sz w:val="24"/>
                <w:szCs w:val="24"/>
              </w:rPr>
              <w:t xml:space="preserve"> </w:t>
            </w:r>
            <w:hyperlink r:id="rId15" w:history="1">
              <w:r w:rsidR="000E138A" w:rsidRPr="006F2BE5">
                <w:rPr>
                  <w:rStyle w:val="Hyperlink"/>
                  <w:sz w:val="24"/>
                  <w:szCs w:val="24"/>
                </w:rPr>
                <w:t>http://divek.rf.gd/js</w:t>
              </w:r>
            </w:hyperlink>
            <w:r w:rsidR="000E138A">
              <w:rPr>
                <w:color w:val="auto"/>
                <w:sz w:val="24"/>
                <w:szCs w:val="24"/>
              </w:rPr>
              <w:t xml:space="preserve">  Username: </w:t>
            </w:r>
            <w:proofErr w:type="spellStart"/>
            <w:r w:rsidR="000E138A">
              <w:rPr>
                <w:color w:val="auto"/>
                <w:sz w:val="24"/>
                <w:szCs w:val="24"/>
              </w:rPr>
              <w:t>divek</w:t>
            </w:r>
            <w:proofErr w:type="spellEnd"/>
            <w:r w:rsidR="000E138A">
              <w:rPr>
                <w:color w:val="auto"/>
                <w:sz w:val="24"/>
                <w:szCs w:val="24"/>
              </w:rPr>
              <w:t xml:space="preserve"> Password: john</w:t>
            </w:r>
          </w:p>
        </w:tc>
      </w:tr>
      <w:tr w:rsidR="00D83F65" w14:paraId="798178BA" w14:textId="77777777" w:rsidTr="000307EE">
        <w:tc>
          <w:tcPr>
            <w:tcW w:w="2340" w:type="dxa"/>
          </w:tcPr>
          <w:p w14:paraId="1603C35E" w14:textId="77777777" w:rsidR="00D83F65" w:rsidRPr="000307EE" w:rsidRDefault="000307EE" w:rsidP="000307EE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Project brief</w:t>
            </w:r>
          </w:p>
        </w:tc>
        <w:tc>
          <w:tcPr>
            <w:tcW w:w="8460" w:type="dxa"/>
          </w:tcPr>
          <w:p w14:paraId="296A9922" w14:textId="67D3E8A6" w:rsidR="00D83F65" w:rsidRPr="000307EE" w:rsidRDefault="000E138A" w:rsidP="000307EE">
            <w:r>
              <w:rPr>
                <w:color w:val="auto"/>
                <w:sz w:val="24"/>
                <w:szCs w:val="24"/>
              </w:rPr>
              <w:t xml:space="preserve">Create </w:t>
            </w:r>
            <w:r w:rsidR="009C28AA">
              <w:rPr>
                <w:color w:val="auto"/>
                <w:sz w:val="24"/>
                <w:szCs w:val="24"/>
              </w:rPr>
              <w:t>To Do List u</w:t>
            </w:r>
            <w:r>
              <w:rPr>
                <w:color w:val="auto"/>
                <w:sz w:val="24"/>
                <w:szCs w:val="24"/>
              </w:rPr>
              <w:t xml:space="preserve">sing Local storage and perform </w:t>
            </w:r>
            <w:r w:rsidR="009C28AA">
              <w:rPr>
                <w:color w:val="auto"/>
                <w:sz w:val="24"/>
                <w:szCs w:val="24"/>
              </w:rPr>
              <w:t>basic operations like read write update and delete.</w:t>
            </w:r>
          </w:p>
        </w:tc>
      </w:tr>
      <w:tr w:rsidR="00D83F65" w14:paraId="2430905F" w14:textId="77777777" w:rsidTr="000307EE">
        <w:tc>
          <w:tcPr>
            <w:tcW w:w="2340" w:type="dxa"/>
          </w:tcPr>
          <w:p w14:paraId="77016D6E" w14:textId="77777777" w:rsidR="00D83F65" w:rsidRPr="000307EE" w:rsidRDefault="000307EE" w:rsidP="000307EE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Technologies used</w:t>
            </w:r>
          </w:p>
        </w:tc>
        <w:tc>
          <w:tcPr>
            <w:tcW w:w="8460" w:type="dxa"/>
          </w:tcPr>
          <w:p w14:paraId="0CD00A87" w14:textId="1B6E1025" w:rsidR="00D83F65" w:rsidRPr="000307EE" w:rsidRDefault="000307EE" w:rsidP="000307EE">
            <w:r w:rsidRPr="000307EE">
              <w:rPr>
                <w:color w:val="auto"/>
                <w:sz w:val="24"/>
                <w:szCs w:val="24"/>
              </w:rPr>
              <w:t>HTML5, CSS3</w:t>
            </w:r>
            <w:r w:rsidR="00AA7500">
              <w:rPr>
                <w:color w:val="auto"/>
                <w:sz w:val="24"/>
                <w:szCs w:val="24"/>
              </w:rPr>
              <w:t xml:space="preserve"> JS</w:t>
            </w:r>
            <w:r w:rsidR="009C28AA">
              <w:rPr>
                <w:color w:val="auto"/>
                <w:sz w:val="24"/>
                <w:szCs w:val="24"/>
              </w:rPr>
              <w:t>, w3css</w:t>
            </w:r>
          </w:p>
        </w:tc>
      </w:tr>
      <w:tr w:rsidR="00D83F65" w14:paraId="4F0E55DE" w14:textId="77777777" w:rsidTr="000307EE">
        <w:tc>
          <w:tcPr>
            <w:tcW w:w="2340" w:type="dxa"/>
          </w:tcPr>
          <w:p w14:paraId="761F503E" w14:textId="77777777" w:rsidR="00D83F65" w:rsidRPr="000307EE" w:rsidRDefault="000307EE" w:rsidP="000307EE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My role</w:t>
            </w:r>
          </w:p>
        </w:tc>
        <w:tc>
          <w:tcPr>
            <w:tcW w:w="8460" w:type="dxa"/>
          </w:tcPr>
          <w:p w14:paraId="2A566285" w14:textId="77777777" w:rsidR="00D83F65" w:rsidRPr="000307EE" w:rsidRDefault="000307EE" w:rsidP="000307EE">
            <w:r w:rsidRPr="000307EE">
              <w:rPr>
                <w:color w:val="auto"/>
                <w:sz w:val="24"/>
                <w:szCs w:val="24"/>
              </w:rPr>
              <w:t xml:space="preserve">Developer </w:t>
            </w:r>
          </w:p>
        </w:tc>
      </w:tr>
      <w:tr w:rsidR="000307EE" w14:paraId="4E8970B5" w14:textId="77777777" w:rsidTr="000307EE">
        <w:tc>
          <w:tcPr>
            <w:tcW w:w="2340" w:type="dxa"/>
          </w:tcPr>
          <w:p w14:paraId="7400FF69" w14:textId="77777777" w:rsidR="000307EE" w:rsidRPr="000307EE" w:rsidRDefault="000307EE" w:rsidP="000307EE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Key challenges and learnings</w:t>
            </w:r>
          </w:p>
        </w:tc>
        <w:tc>
          <w:tcPr>
            <w:tcW w:w="8460" w:type="dxa"/>
          </w:tcPr>
          <w:p w14:paraId="65535036" w14:textId="2A5DE3B8" w:rsidR="000307EE" w:rsidRPr="006C6FEC" w:rsidRDefault="000307EE" w:rsidP="000307EE">
            <w:pPr>
              <w:pStyle w:val="ListParagraph"/>
              <w:numPr>
                <w:ilvl w:val="0"/>
                <w:numId w:val="21"/>
              </w:numPr>
              <w:rPr>
                <w:color w:val="auto"/>
                <w:sz w:val="24"/>
                <w:szCs w:val="24"/>
              </w:rPr>
            </w:pPr>
            <w:r w:rsidRPr="006C6FEC">
              <w:rPr>
                <w:color w:val="auto"/>
                <w:sz w:val="24"/>
                <w:szCs w:val="24"/>
              </w:rPr>
              <w:t xml:space="preserve">Making the page responsive by scaling it across various browser resolutions. Testing in mobile phone exposed </w:t>
            </w:r>
            <w:r w:rsidR="00AF024C" w:rsidRPr="006C6FEC">
              <w:rPr>
                <w:color w:val="auto"/>
                <w:sz w:val="24"/>
                <w:szCs w:val="24"/>
              </w:rPr>
              <w:t>additional issues which were</w:t>
            </w:r>
            <w:r w:rsidRPr="006C6FEC">
              <w:rPr>
                <w:color w:val="auto"/>
                <w:sz w:val="24"/>
                <w:szCs w:val="24"/>
              </w:rPr>
              <w:t xml:space="preserve"> resolved by understanding the grid system better</w:t>
            </w:r>
            <w:r w:rsidR="006C6FEC" w:rsidRPr="006C6FEC">
              <w:rPr>
                <w:color w:val="auto"/>
                <w:sz w:val="24"/>
                <w:szCs w:val="24"/>
              </w:rPr>
              <w:t>.</w:t>
            </w:r>
            <w:r w:rsidRPr="006C6FEC">
              <w:rPr>
                <w:color w:val="auto"/>
                <w:sz w:val="24"/>
                <w:szCs w:val="24"/>
              </w:rPr>
              <w:t xml:space="preserve"> </w:t>
            </w:r>
          </w:p>
          <w:p w14:paraId="6C4C3E74" w14:textId="77777777" w:rsidR="006C6FEC" w:rsidRPr="00EE6562" w:rsidRDefault="006C6FEC" w:rsidP="006C6FEC">
            <w:pPr>
              <w:pStyle w:val="ListParagraph"/>
              <w:numPr>
                <w:ilvl w:val="0"/>
                <w:numId w:val="21"/>
              </w:numPr>
            </w:pPr>
            <w:r w:rsidRPr="006C6FEC">
              <w:rPr>
                <w:color w:val="auto"/>
                <w:sz w:val="24"/>
                <w:szCs w:val="24"/>
              </w:rPr>
              <w:t>Coming up with various pages and flows was one of the challenges faced during implementation. It was resolved by coming up with a high level site-map and creating UX flows</w:t>
            </w:r>
            <w:r w:rsidRPr="006C6FEC">
              <w:rPr>
                <w:color w:val="auto"/>
              </w:rPr>
              <w:t>.</w:t>
            </w:r>
          </w:p>
          <w:p w14:paraId="48390534" w14:textId="4BACF209" w:rsidR="00EE6562" w:rsidRPr="000307EE" w:rsidRDefault="00EE6562" w:rsidP="006C6FEC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color w:val="auto"/>
                <w:sz w:val="24"/>
                <w:szCs w:val="24"/>
              </w:rPr>
              <w:t>Js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local storage understanding</w:t>
            </w:r>
          </w:p>
        </w:tc>
      </w:tr>
    </w:tbl>
    <w:p w14:paraId="190476F8" w14:textId="77777777" w:rsidR="003D0E0B" w:rsidRDefault="003D0E0B" w:rsidP="00EE6562">
      <w:pPr>
        <w:pStyle w:val="Heading1"/>
        <w:rPr>
          <w:rFonts w:asciiTheme="minorHAnsi" w:hAnsiTheme="minorHAnsi"/>
          <w:color w:val="DB0962"/>
        </w:rPr>
      </w:pPr>
    </w:p>
    <w:tbl>
      <w:tblPr>
        <w:tblStyle w:val="TableGridLight1"/>
        <w:tblW w:w="10800" w:type="dxa"/>
        <w:tblInd w:w="-635" w:type="dxa"/>
        <w:tblLook w:val="04A0" w:firstRow="1" w:lastRow="0" w:firstColumn="1" w:lastColumn="0" w:noHBand="0" w:noVBand="1"/>
      </w:tblPr>
      <w:tblGrid>
        <w:gridCol w:w="2340"/>
        <w:gridCol w:w="8460"/>
      </w:tblGrid>
      <w:tr w:rsidR="003D0E0B" w:rsidRPr="000307EE" w14:paraId="5BE64AA2" w14:textId="77777777" w:rsidTr="00AF024C">
        <w:tc>
          <w:tcPr>
            <w:tcW w:w="10800" w:type="dxa"/>
            <w:gridSpan w:val="2"/>
          </w:tcPr>
          <w:p w14:paraId="5B54B666" w14:textId="2138B8D3" w:rsidR="003D0E0B" w:rsidRPr="000307EE" w:rsidRDefault="003D0E0B" w:rsidP="00AF024C">
            <w:pPr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0307EE">
              <w:rPr>
                <w:b/>
                <w:bCs/>
                <w:color w:val="auto"/>
                <w:sz w:val="28"/>
                <w:szCs w:val="28"/>
              </w:rPr>
              <w:t>Project Number</w:t>
            </w:r>
            <w:r>
              <w:rPr>
                <w:b/>
                <w:bCs/>
                <w:color w:val="auto"/>
                <w:sz w:val="28"/>
                <w:szCs w:val="28"/>
              </w:rPr>
              <w:t>:</w:t>
            </w:r>
            <w:r w:rsidR="009C28AA">
              <w:rPr>
                <w:b/>
                <w:bCs/>
                <w:color w:val="auto"/>
                <w:sz w:val="28"/>
                <w:szCs w:val="28"/>
              </w:rPr>
              <w:t>2</w:t>
            </w:r>
          </w:p>
        </w:tc>
      </w:tr>
      <w:tr w:rsidR="003D0E0B" w:rsidRPr="000307EE" w14:paraId="69DF226E" w14:textId="77777777" w:rsidTr="00AF024C">
        <w:trPr>
          <w:trHeight w:val="597"/>
        </w:trPr>
        <w:tc>
          <w:tcPr>
            <w:tcW w:w="2340" w:type="dxa"/>
          </w:tcPr>
          <w:p w14:paraId="2CCA120D" w14:textId="77777777" w:rsidR="003D0E0B" w:rsidRPr="000307EE" w:rsidRDefault="003D0E0B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Title</w:t>
            </w:r>
          </w:p>
        </w:tc>
        <w:tc>
          <w:tcPr>
            <w:tcW w:w="8460" w:type="dxa"/>
          </w:tcPr>
          <w:p w14:paraId="62624B60" w14:textId="497C6E0A" w:rsidR="003D0E0B" w:rsidRDefault="009C28AA" w:rsidP="00AF024C">
            <w:pPr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Todo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APP using Angular 6 and Firebase </w:t>
            </w:r>
            <w:hyperlink r:id="rId16" w:history="1">
              <w:r w:rsidR="000E138A" w:rsidRPr="006F2BE5">
                <w:rPr>
                  <w:rStyle w:val="Hyperlink"/>
                  <w:sz w:val="24"/>
                  <w:szCs w:val="24"/>
                </w:rPr>
                <w:t>http://divekjohns.firebaseapp.com</w:t>
              </w:r>
            </w:hyperlink>
          </w:p>
          <w:p w14:paraId="5F235776" w14:textId="62BA3585" w:rsidR="000E138A" w:rsidRPr="000307EE" w:rsidRDefault="000E138A" w:rsidP="000E138A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color w:val="auto"/>
                <w:sz w:val="24"/>
                <w:szCs w:val="24"/>
              </w:rPr>
              <w:t>divek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Password: 1234</w:t>
            </w:r>
          </w:p>
        </w:tc>
      </w:tr>
      <w:tr w:rsidR="003D0E0B" w:rsidRPr="000307EE" w14:paraId="6D8C02B0" w14:textId="77777777" w:rsidTr="00AF024C">
        <w:tc>
          <w:tcPr>
            <w:tcW w:w="2340" w:type="dxa"/>
          </w:tcPr>
          <w:p w14:paraId="3038CAA0" w14:textId="77777777" w:rsidR="003D0E0B" w:rsidRPr="000307EE" w:rsidRDefault="003D0E0B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Project brief</w:t>
            </w:r>
          </w:p>
        </w:tc>
        <w:tc>
          <w:tcPr>
            <w:tcW w:w="8460" w:type="dxa"/>
          </w:tcPr>
          <w:p w14:paraId="0DC22ED9" w14:textId="33DA28BF" w:rsidR="009C28AA" w:rsidRPr="009C28AA" w:rsidRDefault="009C28AA" w:rsidP="00AF024C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SPA Application Using Angular And Backend as firebase</w:t>
            </w:r>
            <w:r w:rsidR="00622532">
              <w:rPr>
                <w:color w:val="auto"/>
                <w:sz w:val="24"/>
                <w:szCs w:val="24"/>
              </w:rPr>
              <w:t xml:space="preserve"> and</w:t>
            </w:r>
            <w:r>
              <w:rPr>
                <w:color w:val="auto"/>
                <w:sz w:val="24"/>
                <w:szCs w:val="24"/>
              </w:rPr>
              <w:t xml:space="preserve"> perform CRUD</w:t>
            </w:r>
            <w:r w:rsidR="00622532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Operation And Deploying On Fir</w:t>
            </w:r>
            <w:r w:rsidR="00622532">
              <w:rPr>
                <w:color w:val="auto"/>
                <w:sz w:val="24"/>
                <w:szCs w:val="24"/>
              </w:rPr>
              <w:t>e</w:t>
            </w:r>
            <w:r>
              <w:rPr>
                <w:color w:val="auto"/>
                <w:sz w:val="24"/>
                <w:szCs w:val="24"/>
              </w:rPr>
              <w:t xml:space="preserve">base Server </w:t>
            </w:r>
          </w:p>
        </w:tc>
      </w:tr>
      <w:tr w:rsidR="003D0E0B" w:rsidRPr="000307EE" w14:paraId="6C4E9209" w14:textId="77777777" w:rsidTr="00AF024C">
        <w:tc>
          <w:tcPr>
            <w:tcW w:w="2340" w:type="dxa"/>
          </w:tcPr>
          <w:p w14:paraId="2F4FFB32" w14:textId="77777777" w:rsidR="003D0E0B" w:rsidRPr="000307EE" w:rsidRDefault="003D0E0B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Technologies used</w:t>
            </w:r>
          </w:p>
        </w:tc>
        <w:tc>
          <w:tcPr>
            <w:tcW w:w="8460" w:type="dxa"/>
          </w:tcPr>
          <w:p w14:paraId="2A647E50" w14:textId="25771283" w:rsidR="003D0E0B" w:rsidRPr="000307EE" w:rsidRDefault="009C28AA" w:rsidP="00AF024C">
            <w:r>
              <w:rPr>
                <w:color w:val="auto"/>
                <w:sz w:val="24"/>
                <w:szCs w:val="24"/>
              </w:rPr>
              <w:t>Angular 6 , Firebase</w:t>
            </w:r>
            <w:r w:rsidR="003D0E0B">
              <w:rPr>
                <w:color w:val="auto"/>
                <w:sz w:val="24"/>
                <w:szCs w:val="24"/>
              </w:rPr>
              <w:t>, HTML5, CSS3</w:t>
            </w:r>
          </w:p>
        </w:tc>
      </w:tr>
      <w:tr w:rsidR="003D0E0B" w:rsidRPr="000307EE" w14:paraId="26793695" w14:textId="77777777" w:rsidTr="00AF024C">
        <w:tc>
          <w:tcPr>
            <w:tcW w:w="2340" w:type="dxa"/>
          </w:tcPr>
          <w:p w14:paraId="1D454E58" w14:textId="77777777" w:rsidR="003D0E0B" w:rsidRPr="000307EE" w:rsidRDefault="003D0E0B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My role</w:t>
            </w:r>
          </w:p>
        </w:tc>
        <w:tc>
          <w:tcPr>
            <w:tcW w:w="8460" w:type="dxa"/>
          </w:tcPr>
          <w:p w14:paraId="06DB4F2D" w14:textId="77777777" w:rsidR="003D0E0B" w:rsidRPr="000307EE" w:rsidRDefault="003D0E0B" w:rsidP="00AF024C">
            <w:r w:rsidRPr="000307EE">
              <w:rPr>
                <w:color w:val="auto"/>
                <w:sz w:val="24"/>
                <w:szCs w:val="24"/>
              </w:rPr>
              <w:t xml:space="preserve">Developer </w:t>
            </w:r>
          </w:p>
        </w:tc>
      </w:tr>
      <w:tr w:rsidR="003D0E0B" w:rsidRPr="000307EE" w14:paraId="35D3A66A" w14:textId="77777777" w:rsidTr="00AF024C">
        <w:tc>
          <w:tcPr>
            <w:tcW w:w="2340" w:type="dxa"/>
          </w:tcPr>
          <w:p w14:paraId="132FC5AD" w14:textId="77777777" w:rsidR="003D0E0B" w:rsidRPr="000307EE" w:rsidRDefault="003D0E0B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Key challenges and learnings</w:t>
            </w:r>
          </w:p>
        </w:tc>
        <w:tc>
          <w:tcPr>
            <w:tcW w:w="8460" w:type="dxa"/>
          </w:tcPr>
          <w:p w14:paraId="2ABF45A1" w14:textId="77777777" w:rsidR="003D0E0B" w:rsidRPr="000906BD" w:rsidRDefault="003D0E0B" w:rsidP="000906BD">
            <w:pPr>
              <w:pStyle w:val="ListParagraph"/>
              <w:numPr>
                <w:ilvl w:val="0"/>
                <w:numId w:val="27"/>
              </w:numPr>
              <w:rPr>
                <w:color w:val="auto"/>
                <w:sz w:val="24"/>
                <w:szCs w:val="24"/>
              </w:rPr>
            </w:pPr>
            <w:r w:rsidRPr="000906BD">
              <w:rPr>
                <w:color w:val="auto"/>
                <w:sz w:val="24"/>
                <w:szCs w:val="24"/>
              </w:rPr>
              <w:t xml:space="preserve">Making the page responsive by scaling it across various browser resolutions. Testing in mobile phone exposed </w:t>
            </w:r>
            <w:proofErr w:type="gramStart"/>
            <w:r w:rsidRPr="000906BD">
              <w:rPr>
                <w:color w:val="auto"/>
                <w:sz w:val="24"/>
                <w:szCs w:val="24"/>
              </w:rPr>
              <w:t>additional issues which was</w:t>
            </w:r>
            <w:proofErr w:type="gramEnd"/>
            <w:r w:rsidRPr="000906BD">
              <w:rPr>
                <w:color w:val="auto"/>
                <w:sz w:val="24"/>
                <w:szCs w:val="24"/>
              </w:rPr>
              <w:t xml:space="preserve"> resolved by understanding the grid system better. </w:t>
            </w:r>
          </w:p>
          <w:p w14:paraId="5ABE51F5" w14:textId="77777777" w:rsidR="00622532" w:rsidRPr="00622532" w:rsidRDefault="003D0E0B" w:rsidP="000906BD">
            <w:pPr>
              <w:pStyle w:val="ListParagraph"/>
              <w:numPr>
                <w:ilvl w:val="0"/>
                <w:numId w:val="27"/>
              </w:numPr>
            </w:pPr>
            <w:r w:rsidRPr="000906BD">
              <w:rPr>
                <w:color w:val="auto"/>
                <w:sz w:val="24"/>
                <w:szCs w:val="24"/>
              </w:rPr>
              <w:t>Coming up with various pages and flows was one of the challenges faced during implementation. It was resolved by coming up with a high level site-map and creating UX flows</w:t>
            </w:r>
            <w:r w:rsidRPr="000906BD">
              <w:rPr>
                <w:color w:val="auto"/>
              </w:rPr>
              <w:t>.</w:t>
            </w:r>
          </w:p>
          <w:p w14:paraId="06DF0BC8" w14:textId="31B79A1C" w:rsidR="00622532" w:rsidRPr="000307EE" w:rsidRDefault="00622532" w:rsidP="000906BD">
            <w:pPr>
              <w:pStyle w:val="ListParagraph"/>
              <w:numPr>
                <w:ilvl w:val="0"/>
                <w:numId w:val="27"/>
              </w:numPr>
            </w:pPr>
            <w:r w:rsidRPr="000906BD">
              <w:rPr>
                <w:color w:val="auto"/>
                <w:sz w:val="24"/>
                <w:szCs w:val="24"/>
              </w:rPr>
              <w:t xml:space="preserve">MVC Based Software Architecture  Understanding and Implementation </w:t>
            </w:r>
          </w:p>
        </w:tc>
      </w:tr>
    </w:tbl>
    <w:p w14:paraId="39DDA076" w14:textId="77777777" w:rsidR="00D52E90" w:rsidRDefault="00D52E90" w:rsidP="00D52E90">
      <w:pPr>
        <w:pStyle w:val="Heading1"/>
        <w:rPr>
          <w:rFonts w:asciiTheme="minorHAnsi" w:hAnsiTheme="minorHAnsi"/>
          <w:color w:val="DB0962"/>
        </w:rPr>
      </w:pPr>
    </w:p>
    <w:tbl>
      <w:tblPr>
        <w:tblStyle w:val="GridTableLight"/>
        <w:tblW w:w="10800" w:type="dxa"/>
        <w:tblInd w:w="-635" w:type="dxa"/>
        <w:tblLook w:val="04A0" w:firstRow="1" w:lastRow="0" w:firstColumn="1" w:lastColumn="0" w:noHBand="0" w:noVBand="1"/>
      </w:tblPr>
      <w:tblGrid>
        <w:gridCol w:w="2340"/>
        <w:gridCol w:w="8460"/>
      </w:tblGrid>
      <w:tr w:rsidR="00D52E90" w:rsidRPr="000307EE" w14:paraId="68813CBB" w14:textId="77777777" w:rsidTr="00AF024C">
        <w:tc>
          <w:tcPr>
            <w:tcW w:w="10800" w:type="dxa"/>
            <w:gridSpan w:val="2"/>
          </w:tcPr>
          <w:p w14:paraId="06619441" w14:textId="110CEB28" w:rsidR="00D52E90" w:rsidRPr="000307EE" w:rsidRDefault="00D52E90" w:rsidP="00AF024C">
            <w:pPr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0307EE">
              <w:rPr>
                <w:b/>
                <w:bCs/>
                <w:color w:val="auto"/>
                <w:sz w:val="28"/>
                <w:szCs w:val="28"/>
              </w:rPr>
              <w:t>Project Number</w:t>
            </w:r>
            <w:r>
              <w:rPr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0307EE">
              <w:rPr>
                <w:b/>
                <w:bCs/>
                <w:color w:val="auto"/>
                <w:sz w:val="28"/>
                <w:szCs w:val="28"/>
              </w:rPr>
              <w:t>:</w:t>
            </w:r>
            <w:r w:rsidR="002E0808">
              <w:rPr>
                <w:b/>
                <w:bCs/>
                <w:color w:val="auto"/>
                <w:sz w:val="28"/>
                <w:szCs w:val="28"/>
              </w:rPr>
              <w:t>3</w:t>
            </w:r>
          </w:p>
        </w:tc>
      </w:tr>
      <w:tr w:rsidR="00D52E90" w:rsidRPr="000307EE" w14:paraId="788A31BA" w14:textId="77777777" w:rsidTr="00AF024C">
        <w:trPr>
          <w:trHeight w:val="597"/>
        </w:trPr>
        <w:tc>
          <w:tcPr>
            <w:tcW w:w="2340" w:type="dxa"/>
          </w:tcPr>
          <w:p w14:paraId="4103B7D6" w14:textId="77777777" w:rsidR="00D52E90" w:rsidRPr="000307EE" w:rsidRDefault="00D52E90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Title</w:t>
            </w:r>
          </w:p>
        </w:tc>
        <w:tc>
          <w:tcPr>
            <w:tcW w:w="8460" w:type="dxa"/>
          </w:tcPr>
          <w:p w14:paraId="5BFF86AE" w14:textId="77777777" w:rsidR="00D52E90" w:rsidRDefault="00ED3BE8" w:rsidP="00AF024C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E-commerce</w:t>
            </w:r>
            <w:r w:rsidR="00A33C55">
              <w:rPr>
                <w:color w:val="auto"/>
                <w:sz w:val="24"/>
                <w:szCs w:val="24"/>
              </w:rPr>
              <w:t>(ongoing)</w:t>
            </w:r>
          </w:p>
          <w:p w14:paraId="46B067C8" w14:textId="6BC30F10" w:rsidR="00AF024C" w:rsidRPr="000307EE" w:rsidRDefault="00AF024C" w:rsidP="00AF024C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http://ecart.divek.rf.gd</w:t>
            </w:r>
          </w:p>
        </w:tc>
      </w:tr>
      <w:tr w:rsidR="00D52E90" w:rsidRPr="000307EE" w14:paraId="4ECE571E" w14:textId="77777777" w:rsidTr="00AF024C">
        <w:tc>
          <w:tcPr>
            <w:tcW w:w="2340" w:type="dxa"/>
          </w:tcPr>
          <w:p w14:paraId="68A2B71C" w14:textId="77777777" w:rsidR="00D52E90" w:rsidRPr="000307EE" w:rsidRDefault="00D52E90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Project brief</w:t>
            </w:r>
          </w:p>
        </w:tc>
        <w:tc>
          <w:tcPr>
            <w:tcW w:w="8460" w:type="dxa"/>
          </w:tcPr>
          <w:p w14:paraId="4557A7D4" w14:textId="0322BDBC" w:rsidR="00D52E90" w:rsidRPr="000307EE" w:rsidRDefault="00A33C55" w:rsidP="0071223A">
            <w:r>
              <w:rPr>
                <w:color w:val="auto"/>
                <w:sz w:val="24"/>
              </w:rPr>
              <w:t xml:space="preserve">Angular base full stack app </w:t>
            </w:r>
            <w:r w:rsidR="0071223A">
              <w:rPr>
                <w:color w:val="auto"/>
                <w:sz w:val="24"/>
              </w:rPr>
              <w:t>t</w:t>
            </w:r>
            <w:r>
              <w:rPr>
                <w:color w:val="auto"/>
                <w:sz w:val="24"/>
              </w:rPr>
              <w:t>o</w:t>
            </w:r>
            <w:r w:rsidR="0071223A">
              <w:rPr>
                <w:color w:val="auto"/>
                <w:sz w:val="24"/>
              </w:rPr>
              <w:t xml:space="preserve"> perform all ecommerce operations </w:t>
            </w:r>
          </w:p>
        </w:tc>
      </w:tr>
      <w:tr w:rsidR="00D52E90" w:rsidRPr="000307EE" w14:paraId="752C38C4" w14:textId="77777777" w:rsidTr="00AF024C">
        <w:tc>
          <w:tcPr>
            <w:tcW w:w="2340" w:type="dxa"/>
          </w:tcPr>
          <w:p w14:paraId="5CF0F157" w14:textId="77777777" w:rsidR="00D52E90" w:rsidRPr="000307EE" w:rsidRDefault="00D52E90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Technologies used</w:t>
            </w:r>
          </w:p>
        </w:tc>
        <w:tc>
          <w:tcPr>
            <w:tcW w:w="8460" w:type="dxa"/>
          </w:tcPr>
          <w:p w14:paraId="22676F79" w14:textId="7648C156" w:rsidR="00D52E90" w:rsidRPr="000307EE" w:rsidRDefault="00D52E90" w:rsidP="00AF024C">
            <w:r w:rsidRPr="000307EE">
              <w:rPr>
                <w:color w:val="auto"/>
                <w:sz w:val="24"/>
                <w:szCs w:val="24"/>
              </w:rPr>
              <w:t xml:space="preserve">HTML5, CSS3, </w:t>
            </w:r>
            <w:r>
              <w:rPr>
                <w:color w:val="auto"/>
                <w:sz w:val="24"/>
                <w:szCs w:val="24"/>
              </w:rPr>
              <w:t>Java Script</w:t>
            </w:r>
            <w:r w:rsidR="00A33C55">
              <w:rPr>
                <w:color w:val="auto"/>
                <w:sz w:val="24"/>
                <w:szCs w:val="24"/>
              </w:rPr>
              <w:t>,</w:t>
            </w:r>
            <w:r w:rsidR="00AE34AC">
              <w:rPr>
                <w:color w:val="auto"/>
                <w:sz w:val="24"/>
                <w:szCs w:val="24"/>
              </w:rPr>
              <w:t xml:space="preserve"> </w:t>
            </w:r>
            <w:r w:rsidR="00A33C55">
              <w:rPr>
                <w:color w:val="auto"/>
                <w:sz w:val="24"/>
                <w:szCs w:val="24"/>
              </w:rPr>
              <w:t>Angular,</w:t>
            </w:r>
            <w:r w:rsidR="00AE34AC">
              <w:rPr>
                <w:color w:val="auto"/>
                <w:sz w:val="24"/>
                <w:szCs w:val="24"/>
              </w:rPr>
              <w:t xml:space="preserve"> </w:t>
            </w:r>
            <w:r w:rsidR="00A33C55">
              <w:rPr>
                <w:color w:val="auto"/>
                <w:sz w:val="24"/>
                <w:szCs w:val="24"/>
              </w:rPr>
              <w:t>node</w:t>
            </w:r>
            <w:r w:rsidR="001918E6">
              <w:rPr>
                <w:color w:val="auto"/>
                <w:sz w:val="24"/>
                <w:szCs w:val="24"/>
              </w:rPr>
              <w:t xml:space="preserve"> JS</w:t>
            </w:r>
            <w:r w:rsidR="00A33C55">
              <w:rPr>
                <w:color w:val="auto"/>
                <w:sz w:val="24"/>
                <w:szCs w:val="24"/>
              </w:rPr>
              <w:t>,</w:t>
            </w:r>
            <w:r w:rsidR="00AE34AC">
              <w:rPr>
                <w:color w:val="auto"/>
                <w:sz w:val="24"/>
                <w:szCs w:val="24"/>
              </w:rPr>
              <w:t xml:space="preserve"> </w:t>
            </w:r>
            <w:r w:rsidR="00A33C55">
              <w:rPr>
                <w:color w:val="auto"/>
                <w:sz w:val="24"/>
                <w:szCs w:val="24"/>
              </w:rPr>
              <w:t>firebase</w:t>
            </w:r>
            <w:r w:rsidR="0071223A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="0071223A">
              <w:rPr>
                <w:color w:val="auto"/>
                <w:sz w:val="24"/>
                <w:szCs w:val="24"/>
              </w:rPr>
              <w:t>MongoDB</w:t>
            </w:r>
            <w:proofErr w:type="spellEnd"/>
            <w:r w:rsidR="0071223A">
              <w:rPr>
                <w:color w:val="auto"/>
                <w:sz w:val="24"/>
                <w:szCs w:val="24"/>
              </w:rPr>
              <w:t>,</w:t>
            </w:r>
            <w:r w:rsidR="000906BD">
              <w:rPr>
                <w:color w:val="auto"/>
                <w:sz w:val="24"/>
                <w:szCs w:val="24"/>
              </w:rPr>
              <w:t xml:space="preserve"> </w:t>
            </w:r>
            <w:r w:rsidR="0071223A">
              <w:rPr>
                <w:color w:val="auto"/>
                <w:sz w:val="24"/>
                <w:szCs w:val="24"/>
              </w:rPr>
              <w:t>Express</w:t>
            </w:r>
          </w:p>
        </w:tc>
      </w:tr>
      <w:tr w:rsidR="00D52E90" w:rsidRPr="000307EE" w14:paraId="761A09F8" w14:textId="77777777" w:rsidTr="00AF024C">
        <w:tc>
          <w:tcPr>
            <w:tcW w:w="2340" w:type="dxa"/>
          </w:tcPr>
          <w:p w14:paraId="3C8A9FCE" w14:textId="77777777" w:rsidR="00D52E90" w:rsidRPr="000307EE" w:rsidRDefault="00D52E90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My role</w:t>
            </w:r>
          </w:p>
        </w:tc>
        <w:tc>
          <w:tcPr>
            <w:tcW w:w="8460" w:type="dxa"/>
          </w:tcPr>
          <w:p w14:paraId="2D216B31" w14:textId="77777777" w:rsidR="00D52E90" w:rsidRPr="000307EE" w:rsidRDefault="00D52E90" w:rsidP="00AF024C">
            <w:r w:rsidRPr="000307EE">
              <w:rPr>
                <w:color w:val="auto"/>
                <w:sz w:val="24"/>
                <w:szCs w:val="24"/>
              </w:rPr>
              <w:t xml:space="preserve">Developer </w:t>
            </w:r>
          </w:p>
        </w:tc>
      </w:tr>
      <w:tr w:rsidR="00D52E90" w:rsidRPr="000307EE" w14:paraId="4356ACA1" w14:textId="77777777" w:rsidTr="00AF024C">
        <w:tc>
          <w:tcPr>
            <w:tcW w:w="2340" w:type="dxa"/>
          </w:tcPr>
          <w:p w14:paraId="5FFD60C2" w14:textId="77777777" w:rsidR="00D52E90" w:rsidRPr="000307EE" w:rsidRDefault="00D52E90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b/>
                <w:bCs/>
                <w:color w:val="7030A0"/>
                <w:sz w:val="24"/>
                <w:szCs w:val="24"/>
              </w:rPr>
              <w:t>Key challenges and learning</w:t>
            </w:r>
          </w:p>
        </w:tc>
        <w:tc>
          <w:tcPr>
            <w:tcW w:w="8460" w:type="dxa"/>
          </w:tcPr>
          <w:p w14:paraId="2FD8D168" w14:textId="3F7BB637" w:rsidR="00A33C55" w:rsidRDefault="0071223A" w:rsidP="000906BD">
            <w:pPr>
              <w:pStyle w:val="ListParagraph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Complete</w:t>
            </w:r>
            <w:r w:rsidR="00AF024C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understanding</w:t>
            </w:r>
            <w:r w:rsidR="00AF024C">
              <w:rPr>
                <w:color w:val="auto"/>
                <w:sz w:val="24"/>
                <w:szCs w:val="24"/>
              </w:rPr>
              <w:t xml:space="preserve"> of an mean stack app</w:t>
            </w:r>
          </w:p>
          <w:p w14:paraId="1831F8A3" w14:textId="2A75761F" w:rsidR="00AF024C" w:rsidRDefault="0071223A" w:rsidP="000906BD">
            <w:pPr>
              <w:pStyle w:val="ListParagraph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Architecture</w:t>
            </w:r>
            <w:r w:rsidR="00AF024C">
              <w:rPr>
                <w:color w:val="auto"/>
                <w:sz w:val="24"/>
                <w:szCs w:val="24"/>
              </w:rPr>
              <w:t xml:space="preserve"> of an web application</w:t>
            </w:r>
          </w:p>
          <w:p w14:paraId="749F9AEB" w14:textId="2BEBC8BF" w:rsidR="00AF024C" w:rsidRDefault="0071223A" w:rsidP="000906BD">
            <w:pPr>
              <w:pStyle w:val="ListParagraph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Prototyping</w:t>
            </w:r>
            <w:r w:rsidR="00AF024C">
              <w:rPr>
                <w:color w:val="auto"/>
                <w:sz w:val="24"/>
                <w:szCs w:val="24"/>
              </w:rPr>
              <w:t xml:space="preserve"> of complete frontend</w:t>
            </w:r>
          </w:p>
          <w:p w14:paraId="44BC352C" w14:textId="77777777" w:rsidR="00AF024C" w:rsidRDefault="00AF024C" w:rsidP="000906BD">
            <w:pPr>
              <w:pStyle w:val="ListParagraph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Testing and debugging</w:t>
            </w:r>
          </w:p>
          <w:p w14:paraId="500A2D74" w14:textId="77777777" w:rsidR="00AF024C" w:rsidRDefault="00AF024C" w:rsidP="000906BD">
            <w:pPr>
              <w:pStyle w:val="ListParagraph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Local storage and session storage importance</w:t>
            </w:r>
          </w:p>
          <w:p w14:paraId="3E5E1C57" w14:textId="77777777" w:rsidR="00AF024C" w:rsidRDefault="00AF024C" w:rsidP="000906BD">
            <w:pPr>
              <w:pStyle w:val="ListParagraph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Single page application flow</w:t>
            </w:r>
          </w:p>
          <w:p w14:paraId="4FBCC85A" w14:textId="7D979C5B" w:rsidR="00AF024C" w:rsidRDefault="0071223A" w:rsidP="000906BD">
            <w:pPr>
              <w:pStyle w:val="ListParagraph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Routing and authentication</w:t>
            </w:r>
          </w:p>
          <w:p w14:paraId="5F4AE270" w14:textId="3C56504F" w:rsidR="0071223A" w:rsidRDefault="0071223A" w:rsidP="000906BD">
            <w:pPr>
              <w:pStyle w:val="ListParagraph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Deployment in </w:t>
            </w:r>
            <w:proofErr w:type="spellStart"/>
            <w:r>
              <w:rPr>
                <w:color w:val="auto"/>
                <w:sz w:val="24"/>
                <w:szCs w:val="24"/>
              </w:rPr>
              <w:t>heroku</w:t>
            </w:r>
            <w:proofErr w:type="spellEnd"/>
          </w:p>
          <w:p w14:paraId="31297313" w14:textId="5653CD46" w:rsidR="0071223A" w:rsidRDefault="0071223A" w:rsidP="000906BD">
            <w:pPr>
              <w:pStyle w:val="ListParagraph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Connecting and querying from mongoose library from </w:t>
            </w:r>
            <w:proofErr w:type="spellStart"/>
            <w:r>
              <w:rPr>
                <w:color w:val="auto"/>
                <w:sz w:val="24"/>
                <w:szCs w:val="24"/>
              </w:rPr>
              <w:t>mongodb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</w:p>
          <w:p w14:paraId="1675E173" w14:textId="70131F8E" w:rsidR="0071223A" w:rsidRPr="00AF024C" w:rsidRDefault="0071223A" w:rsidP="000906BD">
            <w:pPr>
              <w:pStyle w:val="ListParagraph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Webpack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server importance</w:t>
            </w:r>
          </w:p>
        </w:tc>
      </w:tr>
    </w:tbl>
    <w:p w14:paraId="52235864" w14:textId="77777777" w:rsidR="0071223A" w:rsidRDefault="0071223A" w:rsidP="00622532">
      <w:pPr>
        <w:pStyle w:val="Heading1"/>
        <w:rPr>
          <w:rFonts w:asciiTheme="minorHAnsi" w:hAnsiTheme="minorHAnsi"/>
          <w:color w:val="DB0962"/>
        </w:rPr>
      </w:pPr>
    </w:p>
    <w:p w14:paraId="533EDE35" w14:textId="77777777" w:rsidR="0071223A" w:rsidRDefault="0071223A" w:rsidP="00622532">
      <w:pPr>
        <w:pStyle w:val="Heading1"/>
        <w:rPr>
          <w:rFonts w:asciiTheme="minorHAnsi" w:hAnsiTheme="minorHAnsi"/>
          <w:color w:val="DB0962"/>
        </w:rPr>
      </w:pPr>
    </w:p>
    <w:tbl>
      <w:tblPr>
        <w:tblStyle w:val="GridTableLight"/>
        <w:tblW w:w="10800" w:type="dxa"/>
        <w:tblInd w:w="-635" w:type="dxa"/>
        <w:tblLook w:val="04A0" w:firstRow="1" w:lastRow="0" w:firstColumn="1" w:lastColumn="0" w:noHBand="0" w:noVBand="1"/>
      </w:tblPr>
      <w:tblGrid>
        <w:gridCol w:w="2340"/>
        <w:gridCol w:w="8460"/>
      </w:tblGrid>
      <w:tr w:rsidR="00622532" w:rsidRPr="000307EE" w14:paraId="7AB76064" w14:textId="77777777" w:rsidTr="00AF024C">
        <w:tc>
          <w:tcPr>
            <w:tcW w:w="10800" w:type="dxa"/>
            <w:gridSpan w:val="2"/>
          </w:tcPr>
          <w:p w14:paraId="291DE3C2" w14:textId="78B38DB9" w:rsidR="00622532" w:rsidRPr="000307EE" w:rsidRDefault="00622532" w:rsidP="00AF024C">
            <w:pPr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0307EE">
              <w:rPr>
                <w:b/>
                <w:bCs/>
                <w:color w:val="auto"/>
                <w:sz w:val="28"/>
                <w:szCs w:val="28"/>
              </w:rPr>
              <w:t>Project Number:</w:t>
            </w:r>
            <w:r w:rsidR="002E0808">
              <w:rPr>
                <w:b/>
                <w:bCs/>
                <w:color w:val="auto"/>
                <w:sz w:val="28"/>
                <w:szCs w:val="28"/>
              </w:rPr>
              <w:t>4</w:t>
            </w:r>
          </w:p>
        </w:tc>
      </w:tr>
      <w:tr w:rsidR="00622532" w:rsidRPr="000307EE" w14:paraId="287F1C26" w14:textId="77777777" w:rsidTr="00AF024C">
        <w:trPr>
          <w:trHeight w:val="597"/>
        </w:trPr>
        <w:tc>
          <w:tcPr>
            <w:tcW w:w="2340" w:type="dxa"/>
          </w:tcPr>
          <w:p w14:paraId="67F9D124" w14:textId="77777777" w:rsidR="00622532" w:rsidRPr="000307EE" w:rsidRDefault="00622532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Title</w:t>
            </w:r>
          </w:p>
        </w:tc>
        <w:tc>
          <w:tcPr>
            <w:tcW w:w="8460" w:type="dxa"/>
          </w:tcPr>
          <w:p w14:paraId="1CA41898" w14:textId="77777777" w:rsidR="00622532" w:rsidRDefault="00244799" w:rsidP="00AF024C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Whack a Penguin</w:t>
            </w:r>
          </w:p>
          <w:p w14:paraId="602DEE63" w14:textId="6F52BDC3" w:rsidR="000906BD" w:rsidRDefault="000906BD" w:rsidP="00AF024C">
            <w:pPr>
              <w:rPr>
                <w:color w:val="auto"/>
                <w:sz w:val="24"/>
                <w:szCs w:val="24"/>
              </w:rPr>
            </w:pPr>
            <w:r w:rsidRPr="000906BD">
              <w:rPr>
                <w:color w:val="auto"/>
                <w:sz w:val="24"/>
                <w:szCs w:val="24"/>
              </w:rPr>
              <w:t>http://divek.rf.gd/js/whackapenguin/</w:t>
            </w:r>
          </w:p>
          <w:p w14:paraId="75D932CF" w14:textId="5E503A8F" w:rsidR="000E138A" w:rsidRPr="000307EE" w:rsidRDefault="000E138A" w:rsidP="00AF024C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color w:val="auto"/>
                <w:sz w:val="24"/>
                <w:szCs w:val="24"/>
              </w:rPr>
              <w:t>divek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Password: john</w:t>
            </w:r>
          </w:p>
        </w:tc>
      </w:tr>
      <w:tr w:rsidR="00622532" w:rsidRPr="000307EE" w14:paraId="7086F048" w14:textId="77777777" w:rsidTr="00AF024C">
        <w:tc>
          <w:tcPr>
            <w:tcW w:w="2340" w:type="dxa"/>
          </w:tcPr>
          <w:p w14:paraId="2F67957A" w14:textId="77777777" w:rsidR="00622532" w:rsidRPr="000307EE" w:rsidRDefault="00622532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Project brief</w:t>
            </w:r>
          </w:p>
        </w:tc>
        <w:tc>
          <w:tcPr>
            <w:tcW w:w="8460" w:type="dxa"/>
          </w:tcPr>
          <w:p w14:paraId="695E978C" w14:textId="77777777" w:rsidR="00244799" w:rsidRDefault="00244799" w:rsidP="00AF024C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Whack a penguin is an simple Js based Quick flash type game with 9 penguin images</w:t>
            </w:r>
          </w:p>
          <w:p w14:paraId="33DE4196" w14:textId="2476D160" w:rsidR="00244799" w:rsidRPr="00244799" w:rsidRDefault="00244799" w:rsidP="00AF024C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Displayed randomly and when the penguin yeti hits the screen the game is done</w:t>
            </w:r>
          </w:p>
        </w:tc>
      </w:tr>
      <w:tr w:rsidR="00622532" w:rsidRPr="000307EE" w14:paraId="2C3CF76C" w14:textId="77777777" w:rsidTr="00AF024C">
        <w:tc>
          <w:tcPr>
            <w:tcW w:w="2340" w:type="dxa"/>
          </w:tcPr>
          <w:p w14:paraId="03BCDD5E" w14:textId="77777777" w:rsidR="00622532" w:rsidRPr="000307EE" w:rsidRDefault="00622532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lastRenderedPageBreak/>
              <w:t>Technologies used</w:t>
            </w:r>
          </w:p>
        </w:tc>
        <w:tc>
          <w:tcPr>
            <w:tcW w:w="8460" w:type="dxa"/>
          </w:tcPr>
          <w:p w14:paraId="7F84FF24" w14:textId="77777777" w:rsidR="00622532" w:rsidRPr="000307EE" w:rsidRDefault="00622532" w:rsidP="00AF024C">
            <w:r w:rsidRPr="000307EE">
              <w:rPr>
                <w:color w:val="auto"/>
                <w:sz w:val="24"/>
                <w:szCs w:val="24"/>
              </w:rPr>
              <w:t xml:space="preserve">HTML5, CSS3, </w:t>
            </w:r>
            <w:r>
              <w:rPr>
                <w:color w:val="auto"/>
                <w:sz w:val="24"/>
                <w:szCs w:val="24"/>
              </w:rPr>
              <w:t>Java Script</w:t>
            </w:r>
          </w:p>
        </w:tc>
      </w:tr>
      <w:tr w:rsidR="00622532" w:rsidRPr="000307EE" w14:paraId="0BA8FB2B" w14:textId="77777777" w:rsidTr="00AF024C">
        <w:tc>
          <w:tcPr>
            <w:tcW w:w="2340" w:type="dxa"/>
          </w:tcPr>
          <w:p w14:paraId="39ECC114" w14:textId="77777777" w:rsidR="00622532" w:rsidRPr="000307EE" w:rsidRDefault="00622532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My role</w:t>
            </w:r>
          </w:p>
        </w:tc>
        <w:tc>
          <w:tcPr>
            <w:tcW w:w="8460" w:type="dxa"/>
          </w:tcPr>
          <w:p w14:paraId="4AB7E3BF" w14:textId="77777777" w:rsidR="00622532" w:rsidRPr="000307EE" w:rsidRDefault="00622532" w:rsidP="00AF024C">
            <w:r w:rsidRPr="000307EE">
              <w:rPr>
                <w:color w:val="auto"/>
                <w:sz w:val="24"/>
                <w:szCs w:val="24"/>
              </w:rPr>
              <w:t xml:space="preserve">Developer </w:t>
            </w:r>
          </w:p>
        </w:tc>
      </w:tr>
      <w:tr w:rsidR="00622532" w:rsidRPr="000307EE" w14:paraId="257AFA6A" w14:textId="77777777" w:rsidTr="00AF024C">
        <w:tc>
          <w:tcPr>
            <w:tcW w:w="2340" w:type="dxa"/>
          </w:tcPr>
          <w:p w14:paraId="6CB85FDC" w14:textId="77777777" w:rsidR="00622532" w:rsidRPr="000307EE" w:rsidRDefault="00622532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b/>
                <w:bCs/>
                <w:color w:val="7030A0"/>
                <w:sz w:val="24"/>
                <w:szCs w:val="24"/>
              </w:rPr>
              <w:t>Key challenges and learning</w:t>
            </w:r>
          </w:p>
        </w:tc>
        <w:tc>
          <w:tcPr>
            <w:tcW w:w="8460" w:type="dxa"/>
          </w:tcPr>
          <w:p w14:paraId="78426072" w14:textId="1201D895" w:rsidR="00622532" w:rsidRPr="000307EE" w:rsidRDefault="00622532" w:rsidP="00AF024C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The method of choosing to reduce the objects by maintaining heaps for the players was a challenge, which was solved by using single heap for the players making it easy, efficient with less lines of code.</w:t>
            </w:r>
          </w:p>
        </w:tc>
      </w:tr>
    </w:tbl>
    <w:p w14:paraId="79E577DD" w14:textId="77777777" w:rsidR="00622532" w:rsidRDefault="00622532" w:rsidP="00622532">
      <w:pPr>
        <w:pStyle w:val="Heading1"/>
        <w:rPr>
          <w:rFonts w:asciiTheme="minorHAnsi" w:hAnsiTheme="minorHAnsi"/>
          <w:color w:val="DB0962"/>
        </w:rPr>
      </w:pPr>
    </w:p>
    <w:p w14:paraId="4DB0E454" w14:textId="77777777" w:rsidR="00EE6562" w:rsidRDefault="00EE6562" w:rsidP="00622532">
      <w:pPr>
        <w:pStyle w:val="Heading1"/>
        <w:rPr>
          <w:rFonts w:asciiTheme="minorHAnsi" w:hAnsiTheme="minorHAnsi"/>
          <w:color w:val="DB0962"/>
        </w:rPr>
      </w:pPr>
    </w:p>
    <w:tbl>
      <w:tblPr>
        <w:tblStyle w:val="GridTableLight"/>
        <w:tblW w:w="10800" w:type="dxa"/>
        <w:tblInd w:w="-635" w:type="dxa"/>
        <w:tblLook w:val="04A0" w:firstRow="1" w:lastRow="0" w:firstColumn="1" w:lastColumn="0" w:noHBand="0" w:noVBand="1"/>
      </w:tblPr>
      <w:tblGrid>
        <w:gridCol w:w="2340"/>
        <w:gridCol w:w="8460"/>
      </w:tblGrid>
      <w:tr w:rsidR="00622532" w:rsidRPr="000307EE" w14:paraId="3C0BEEB4" w14:textId="77777777" w:rsidTr="00AF024C">
        <w:tc>
          <w:tcPr>
            <w:tcW w:w="10800" w:type="dxa"/>
            <w:gridSpan w:val="2"/>
          </w:tcPr>
          <w:p w14:paraId="733464CD" w14:textId="0AFD7D11" w:rsidR="00622532" w:rsidRPr="000307EE" w:rsidRDefault="00622532" w:rsidP="00AF024C">
            <w:pPr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0307EE">
              <w:rPr>
                <w:b/>
                <w:bCs/>
                <w:color w:val="auto"/>
                <w:sz w:val="28"/>
                <w:szCs w:val="28"/>
              </w:rPr>
              <w:t>Project Number:</w:t>
            </w:r>
            <w:r w:rsidR="002E0808">
              <w:rPr>
                <w:b/>
                <w:bCs/>
                <w:color w:val="auto"/>
                <w:sz w:val="28"/>
                <w:szCs w:val="28"/>
              </w:rPr>
              <w:t>5</w:t>
            </w:r>
          </w:p>
        </w:tc>
      </w:tr>
      <w:tr w:rsidR="00622532" w:rsidRPr="000307EE" w14:paraId="41F0BBC3" w14:textId="77777777" w:rsidTr="00AF024C">
        <w:trPr>
          <w:trHeight w:val="597"/>
        </w:trPr>
        <w:tc>
          <w:tcPr>
            <w:tcW w:w="2340" w:type="dxa"/>
          </w:tcPr>
          <w:p w14:paraId="30D14E53" w14:textId="77777777" w:rsidR="00622532" w:rsidRPr="000307EE" w:rsidRDefault="00622532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Title</w:t>
            </w:r>
          </w:p>
        </w:tc>
        <w:tc>
          <w:tcPr>
            <w:tcW w:w="8460" w:type="dxa"/>
          </w:tcPr>
          <w:p w14:paraId="5446E51D" w14:textId="77777777" w:rsidR="000906BD" w:rsidRDefault="00622532" w:rsidP="00AF024C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My Portfolio</w:t>
            </w:r>
          </w:p>
          <w:p w14:paraId="68B6A54F" w14:textId="3ED06C5E" w:rsidR="00622532" w:rsidRPr="000307EE" w:rsidRDefault="009E6E54" w:rsidP="00AF024C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http://divek.rf.gd</w:t>
            </w:r>
          </w:p>
        </w:tc>
      </w:tr>
      <w:tr w:rsidR="00622532" w:rsidRPr="000307EE" w14:paraId="3D27DA44" w14:textId="77777777" w:rsidTr="00AF024C">
        <w:tc>
          <w:tcPr>
            <w:tcW w:w="2340" w:type="dxa"/>
          </w:tcPr>
          <w:p w14:paraId="4B600F8A" w14:textId="77777777" w:rsidR="00622532" w:rsidRPr="000307EE" w:rsidRDefault="00622532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Project brief</w:t>
            </w:r>
          </w:p>
        </w:tc>
        <w:tc>
          <w:tcPr>
            <w:tcW w:w="8460" w:type="dxa"/>
          </w:tcPr>
          <w:p w14:paraId="3F4109F5" w14:textId="080310ED" w:rsidR="00622532" w:rsidRPr="000307EE" w:rsidRDefault="000906BD" w:rsidP="00AF024C">
            <w:r>
              <w:rPr>
                <w:color w:val="auto"/>
                <w:sz w:val="24"/>
              </w:rPr>
              <w:t xml:space="preserve">An introduction </w:t>
            </w:r>
            <w:r w:rsidR="00622532">
              <w:rPr>
                <w:color w:val="auto"/>
                <w:sz w:val="24"/>
              </w:rPr>
              <w:t>about m</w:t>
            </w:r>
            <w:r w:rsidR="000E138A">
              <w:rPr>
                <w:color w:val="auto"/>
                <w:sz w:val="24"/>
              </w:rPr>
              <w:t>e.</w:t>
            </w:r>
          </w:p>
        </w:tc>
      </w:tr>
      <w:tr w:rsidR="00622532" w:rsidRPr="000307EE" w14:paraId="4AA3A4C8" w14:textId="77777777" w:rsidTr="00AF024C">
        <w:tc>
          <w:tcPr>
            <w:tcW w:w="2340" w:type="dxa"/>
          </w:tcPr>
          <w:p w14:paraId="3CED2983" w14:textId="77777777" w:rsidR="00622532" w:rsidRPr="000307EE" w:rsidRDefault="00622532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Technologies used</w:t>
            </w:r>
          </w:p>
        </w:tc>
        <w:tc>
          <w:tcPr>
            <w:tcW w:w="8460" w:type="dxa"/>
          </w:tcPr>
          <w:p w14:paraId="715E5304" w14:textId="36721621" w:rsidR="00622532" w:rsidRPr="000307EE" w:rsidRDefault="00622532" w:rsidP="00AF024C">
            <w:r w:rsidRPr="000307EE">
              <w:rPr>
                <w:color w:val="auto"/>
                <w:sz w:val="24"/>
                <w:szCs w:val="24"/>
              </w:rPr>
              <w:t xml:space="preserve">HTML5, CSS3, </w:t>
            </w:r>
            <w:r w:rsidR="000906BD">
              <w:rPr>
                <w:color w:val="auto"/>
                <w:sz w:val="24"/>
                <w:szCs w:val="24"/>
              </w:rPr>
              <w:t>Java</w:t>
            </w:r>
            <w:r>
              <w:rPr>
                <w:color w:val="auto"/>
                <w:sz w:val="24"/>
                <w:szCs w:val="24"/>
              </w:rPr>
              <w:t>Script</w:t>
            </w:r>
            <w:r w:rsidR="000906B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="000906BD">
              <w:rPr>
                <w:color w:val="auto"/>
                <w:sz w:val="24"/>
                <w:szCs w:val="24"/>
              </w:rPr>
              <w:t>Jquery</w:t>
            </w:r>
            <w:proofErr w:type="spellEnd"/>
            <w:r w:rsidR="000906BD">
              <w:rPr>
                <w:color w:val="auto"/>
                <w:sz w:val="24"/>
                <w:szCs w:val="24"/>
              </w:rPr>
              <w:t xml:space="preserve"> libraries</w:t>
            </w:r>
          </w:p>
        </w:tc>
      </w:tr>
      <w:tr w:rsidR="00622532" w:rsidRPr="000307EE" w14:paraId="07BD1D59" w14:textId="77777777" w:rsidTr="00AF024C">
        <w:tc>
          <w:tcPr>
            <w:tcW w:w="2340" w:type="dxa"/>
          </w:tcPr>
          <w:p w14:paraId="02F56EE4" w14:textId="77777777" w:rsidR="00622532" w:rsidRPr="000307EE" w:rsidRDefault="00622532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My role</w:t>
            </w:r>
          </w:p>
        </w:tc>
        <w:tc>
          <w:tcPr>
            <w:tcW w:w="8460" w:type="dxa"/>
          </w:tcPr>
          <w:p w14:paraId="1CABD954" w14:textId="77777777" w:rsidR="00622532" w:rsidRPr="000307EE" w:rsidRDefault="00622532" w:rsidP="00AF024C">
            <w:r w:rsidRPr="000307EE">
              <w:rPr>
                <w:color w:val="auto"/>
                <w:sz w:val="24"/>
                <w:szCs w:val="24"/>
              </w:rPr>
              <w:t xml:space="preserve">Developer </w:t>
            </w:r>
          </w:p>
        </w:tc>
      </w:tr>
      <w:tr w:rsidR="00622532" w:rsidRPr="000307EE" w14:paraId="26515EB0" w14:textId="77777777" w:rsidTr="00AF024C">
        <w:tc>
          <w:tcPr>
            <w:tcW w:w="2340" w:type="dxa"/>
          </w:tcPr>
          <w:p w14:paraId="7D1BA1CA" w14:textId="77777777" w:rsidR="00622532" w:rsidRPr="000307EE" w:rsidRDefault="00622532" w:rsidP="00AF024C">
            <w:pPr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b/>
                <w:bCs/>
                <w:color w:val="7030A0"/>
                <w:sz w:val="24"/>
                <w:szCs w:val="24"/>
              </w:rPr>
              <w:t>Key challenges and learning</w:t>
            </w:r>
          </w:p>
        </w:tc>
        <w:tc>
          <w:tcPr>
            <w:tcW w:w="8460" w:type="dxa"/>
          </w:tcPr>
          <w:p w14:paraId="111D7CAB" w14:textId="60A7F3A6" w:rsidR="000906BD" w:rsidRPr="002E0808" w:rsidRDefault="000906BD" w:rsidP="002E0808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24"/>
                <w:szCs w:val="24"/>
              </w:rPr>
            </w:pPr>
            <w:r w:rsidRPr="002E0808">
              <w:rPr>
                <w:color w:val="000000" w:themeColor="text1"/>
                <w:sz w:val="24"/>
                <w:szCs w:val="24"/>
              </w:rPr>
              <w:t xml:space="preserve">Usage of </w:t>
            </w:r>
            <w:proofErr w:type="spellStart"/>
            <w:r w:rsidRPr="002E0808">
              <w:rPr>
                <w:color w:val="000000" w:themeColor="text1"/>
                <w:sz w:val="24"/>
                <w:szCs w:val="24"/>
              </w:rPr>
              <w:t>Jquery</w:t>
            </w:r>
            <w:proofErr w:type="spellEnd"/>
            <w:r w:rsidRPr="002E0808">
              <w:rPr>
                <w:color w:val="000000" w:themeColor="text1"/>
                <w:sz w:val="24"/>
                <w:szCs w:val="24"/>
              </w:rPr>
              <w:t xml:space="preserve"> and </w:t>
            </w:r>
            <w:r w:rsidR="002E0808" w:rsidRPr="002E0808">
              <w:rPr>
                <w:color w:val="000000" w:themeColor="text1"/>
                <w:sz w:val="24"/>
                <w:szCs w:val="24"/>
              </w:rPr>
              <w:t>plugins</w:t>
            </w:r>
          </w:p>
          <w:p w14:paraId="1D99FF67" w14:textId="77777777" w:rsidR="000906BD" w:rsidRPr="000906BD" w:rsidRDefault="000906BD" w:rsidP="000906BD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4"/>
                <w:szCs w:val="24"/>
              </w:rPr>
            </w:pPr>
            <w:r w:rsidRPr="000906BD">
              <w:rPr>
                <w:color w:val="000000" w:themeColor="text1"/>
                <w:sz w:val="24"/>
                <w:szCs w:val="24"/>
              </w:rPr>
              <w:t>HTML/DOM manipulation</w:t>
            </w:r>
          </w:p>
          <w:p w14:paraId="37E7D255" w14:textId="77777777" w:rsidR="000906BD" w:rsidRPr="000906BD" w:rsidRDefault="000906BD" w:rsidP="000906BD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4"/>
                <w:szCs w:val="24"/>
              </w:rPr>
            </w:pPr>
            <w:r w:rsidRPr="000906BD">
              <w:rPr>
                <w:color w:val="000000" w:themeColor="text1"/>
                <w:sz w:val="24"/>
                <w:szCs w:val="24"/>
              </w:rPr>
              <w:t>CSS manipulation</w:t>
            </w:r>
          </w:p>
          <w:p w14:paraId="537CDE65" w14:textId="77777777" w:rsidR="000906BD" w:rsidRPr="000906BD" w:rsidRDefault="000906BD" w:rsidP="000906BD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4"/>
                <w:szCs w:val="24"/>
              </w:rPr>
            </w:pPr>
            <w:r w:rsidRPr="000906BD">
              <w:rPr>
                <w:color w:val="000000" w:themeColor="text1"/>
                <w:sz w:val="24"/>
                <w:szCs w:val="24"/>
              </w:rPr>
              <w:t>HTML event methods</w:t>
            </w:r>
          </w:p>
          <w:p w14:paraId="786CA886" w14:textId="77777777" w:rsidR="000906BD" w:rsidRPr="000906BD" w:rsidRDefault="000906BD" w:rsidP="000906BD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4"/>
                <w:szCs w:val="24"/>
              </w:rPr>
            </w:pPr>
            <w:r w:rsidRPr="000906BD">
              <w:rPr>
                <w:color w:val="000000" w:themeColor="text1"/>
                <w:sz w:val="24"/>
                <w:szCs w:val="24"/>
              </w:rPr>
              <w:t>Effects and animations</w:t>
            </w:r>
          </w:p>
          <w:p w14:paraId="281AC702" w14:textId="79665A72" w:rsidR="000906BD" w:rsidRPr="000906BD" w:rsidRDefault="000906BD" w:rsidP="000906BD">
            <w:pPr>
              <w:pStyle w:val="ListParagraph"/>
              <w:numPr>
                <w:ilvl w:val="0"/>
                <w:numId w:val="29"/>
              </w:num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06BD">
              <w:rPr>
                <w:color w:val="000000" w:themeColor="text1"/>
                <w:sz w:val="24"/>
                <w:szCs w:val="24"/>
              </w:rPr>
              <w:t>AJAX</w:t>
            </w:r>
          </w:p>
        </w:tc>
      </w:tr>
    </w:tbl>
    <w:p w14:paraId="41A3B0EF" w14:textId="77777777" w:rsidR="00001A9C" w:rsidRDefault="00001A9C" w:rsidP="00001A9C">
      <w:pPr>
        <w:pStyle w:val="Heading1"/>
        <w:rPr>
          <w:rFonts w:asciiTheme="minorHAnsi" w:hAnsiTheme="minorHAnsi"/>
          <w:color w:val="DB0962"/>
        </w:rPr>
      </w:pPr>
    </w:p>
    <w:tbl>
      <w:tblPr>
        <w:tblStyle w:val="GridTableLight"/>
        <w:tblW w:w="10800" w:type="dxa"/>
        <w:tblInd w:w="-635" w:type="dxa"/>
        <w:tblLook w:val="04A0" w:firstRow="1" w:lastRow="0" w:firstColumn="1" w:lastColumn="0" w:noHBand="0" w:noVBand="1"/>
      </w:tblPr>
      <w:tblGrid>
        <w:gridCol w:w="2340"/>
        <w:gridCol w:w="8460"/>
      </w:tblGrid>
      <w:tr w:rsidR="00001A9C" w:rsidRPr="000307EE" w14:paraId="6668AA3B" w14:textId="77777777" w:rsidTr="000E2D66">
        <w:tc>
          <w:tcPr>
            <w:tcW w:w="10800" w:type="dxa"/>
            <w:gridSpan w:val="2"/>
          </w:tcPr>
          <w:p w14:paraId="3FC7933F" w14:textId="73444FCA" w:rsidR="00001A9C" w:rsidRPr="000307EE" w:rsidRDefault="00001A9C" w:rsidP="000E2D66">
            <w:pPr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0307EE">
              <w:rPr>
                <w:b/>
                <w:bCs/>
                <w:color w:val="auto"/>
                <w:sz w:val="28"/>
                <w:szCs w:val="28"/>
              </w:rPr>
              <w:t>Project Number:</w:t>
            </w:r>
            <w:r>
              <w:rPr>
                <w:b/>
                <w:bCs/>
                <w:color w:val="auto"/>
                <w:sz w:val="28"/>
                <w:szCs w:val="28"/>
              </w:rPr>
              <w:t>6</w:t>
            </w:r>
          </w:p>
        </w:tc>
      </w:tr>
      <w:tr w:rsidR="00001A9C" w:rsidRPr="000307EE" w14:paraId="48BB1CA6" w14:textId="77777777" w:rsidTr="000E2D66">
        <w:trPr>
          <w:trHeight w:val="597"/>
        </w:trPr>
        <w:tc>
          <w:tcPr>
            <w:tcW w:w="2340" w:type="dxa"/>
          </w:tcPr>
          <w:p w14:paraId="58578B2C" w14:textId="77777777" w:rsidR="00001A9C" w:rsidRPr="000307EE" w:rsidRDefault="00001A9C" w:rsidP="000E2D66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Title</w:t>
            </w:r>
          </w:p>
        </w:tc>
        <w:tc>
          <w:tcPr>
            <w:tcW w:w="8460" w:type="dxa"/>
          </w:tcPr>
          <w:p w14:paraId="31830CD9" w14:textId="2FBB2637" w:rsidR="00001A9C" w:rsidRDefault="00001A9C" w:rsidP="000E2D66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Message PORT</w:t>
            </w:r>
          </w:p>
          <w:p w14:paraId="0B90AFF6" w14:textId="36A90F75" w:rsidR="00001A9C" w:rsidRPr="000307EE" w:rsidRDefault="00001A9C" w:rsidP="000E2D66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http://safemessage.divek.rf.gd</w:t>
            </w:r>
          </w:p>
        </w:tc>
      </w:tr>
      <w:tr w:rsidR="00001A9C" w:rsidRPr="000307EE" w14:paraId="643F9B5A" w14:textId="77777777" w:rsidTr="000E2D66">
        <w:tc>
          <w:tcPr>
            <w:tcW w:w="2340" w:type="dxa"/>
          </w:tcPr>
          <w:p w14:paraId="4D46F38E" w14:textId="77777777" w:rsidR="00001A9C" w:rsidRPr="000307EE" w:rsidRDefault="00001A9C" w:rsidP="000E2D66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Project brief</w:t>
            </w:r>
          </w:p>
        </w:tc>
        <w:tc>
          <w:tcPr>
            <w:tcW w:w="8460" w:type="dxa"/>
          </w:tcPr>
          <w:p w14:paraId="35FA73F7" w14:textId="0E56F187" w:rsidR="00001A9C" w:rsidRPr="000307EE" w:rsidRDefault="00001A9C" w:rsidP="00C10371">
            <w:r>
              <w:rPr>
                <w:color w:val="auto"/>
                <w:sz w:val="24"/>
              </w:rPr>
              <w:t xml:space="preserve">PHP  </w:t>
            </w:r>
            <w:r w:rsidR="00C10371">
              <w:rPr>
                <w:color w:val="auto"/>
                <w:sz w:val="24"/>
              </w:rPr>
              <w:t>to transfer messages safely</w:t>
            </w:r>
          </w:p>
        </w:tc>
      </w:tr>
      <w:tr w:rsidR="00001A9C" w:rsidRPr="000307EE" w14:paraId="6AA8F982" w14:textId="77777777" w:rsidTr="000E2D66">
        <w:tc>
          <w:tcPr>
            <w:tcW w:w="2340" w:type="dxa"/>
          </w:tcPr>
          <w:p w14:paraId="7737B69D" w14:textId="77777777" w:rsidR="00001A9C" w:rsidRPr="000307EE" w:rsidRDefault="00001A9C" w:rsidP="000E2D66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Technologies used</w:t>
            </w:r>
          </w:p>
        </w:tc>
        <w:tc>
          <w:tcPr>
            <w:tcW w:w="8460" w:type="dxa"/>
          </w:tcPr>
          <w:p w14:paraId="2F65ACF5" w14:textId="72657DEC" w:rsidR="00001A9C" w:rsidRPr="000307EE" w:rsidRDefault="00001A9C" w:rsidP="00001A9C">
            <w:r w:rsidRPr="000307EE">
              <w:rPr>
                <w:color w:val="auto"/>
                <w:sz w:val="24"/>
                <w:szCs w:val="24"/>
              </w:rPr>
              <w:t xml:space="preserve">HTML5, CSS3, </w:t>
            </w:r>
            <w:r>
              <w:rPr>
                <w:color w:val="auto"/>
                <w:sz w:val="24"/>
                <w:szCs w:val="24"/>
              </w:rPr>
              <w:t>JavaScript, PHP,MYSQL</w:t>
            </w:r>
          </w:p>
        </w:tc>
      </w:tr>
      <w:tr w:rsidR="00001A9C" w:rsidRPr="000307EE" w14:paraId="60A26794" w14:textId="77777777" w:rsidTr="000E2D66">
        <w:tc>
          <w:tcPr>
            <w:tcW w:w="2340" w:type="dxa"/>
          </w:tcPr>
          <w:p w14:paraId="6F78ED81" w14:textId="77777777" w:rsidR="00001A9C" w:rsidRPr="000307EE" w:rsidRDefault="00001A9C" w:rsidP="000E2D66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0307EE">
              <w:rPr>
                <w:b/>
                <w:bCs/>
                <w:color w:val="7030A0"/>
                <w:sz w:val="24"/>
                <w:szCs w:val="24"/>
              </w:rPr>
              <w:t>My role</w:t>
            </w:r>
          </w:p>
        </w:tc>
        <w:tc>
          <w:tcPr>
            <w:tcW w:w="8460" w:type="dxa"/>
          </w:tcPr>
          <w:p w14:paraId="0D3C62AE" w14:textId="77777777" w:rsidR="00001A9C" w:rsidRPr="000307EE" w:rsidRDefault="00001A9C" w:rsidP="000E2D66">
            <w:r w:rsidRPr="000307EE">
              <w:rPr>
                <w:color w:val="auto"/>
                <w:sz w:val="24"/>
                <w:szCs w:val="24"/>
              </w:rPr>
              <w:t xml:space="preserve">Developer </w:t>
            </w:r>
          </w:p>
        </w:tc>
      </w:tr>
      <w:tr w:rsidR="00001A9C" w:rsidRPr="000307EE" w14:paraId="64538861" w14:textId="77777777" w:rsidTr="000E2D66">
        <w:tc>
          <w:tcPr>
            <w:tcW w:w="2340" w:type="dxa"/>
          </w:tcPr>
          <w:p w14:paraId="516C85B6" w14:textId="77777777" w:rsidR="00001A9C" w:rsidRPr="000307EE" w:rsidRDefault="00001A9C" w:rsidP="000E2D66">
            <w:pPr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b/>
                <w:bCs/>
                <w:color w:val="7030A0"/>
                <w:sz w:val="24"/>
                <w:szCs w:val="24"/>
              </w:rPr>
              <w:t>Key challenges and learning</w:t>
            </w:r>
          </w:p>
        </w:tc>
        <w:tc>
          <w:tcPr>
            <w:tcW w:w="8460" w:type="dxa"/>
          </w:tcPr>
          <w:p w14:paraId="4B527501" w14:textId="1842CBAD" w:rsidR="00001A9C" w:rsidRDefault="00001A9C" w:rsidP="000E2D66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24"/>
                <w:szCs w:val="24"/>
              </w:rPr>
            </w:pPr>
            <w:r w:rsidRPr="002E0808">
              <w:rPr>
                <w:color w:val="000000" w:themeColor="text1"/>
                <w:sz w:val="24"/>
                <w:szCs w:val="24"/>
              </w:rPr>
              <w:t xml:space="preserve">Usage of </w:t>
            </w:r>
            <w:r>
              <w:rPr>
                <w:color w:val="000000" w:themeColor="text1"/>
                <w:sz w:val="24"/>
                <w:szCs w:val="24"/>
              </w:rPr>
              <w:t>PHP</w:t>
            </w:r>
            <w:r w:rsidRPr="002E0808">
              <w:rPr>
                <w:color w:val="000000" w:themeColor="text1"/>
                <w:sz w:val="24"/>
                <w:szCs w:val="24"/>
              </w:rPr>
              <w:t xml:space="preserve"> </w:t>
            </w:r>
            <w:r w:rsidR="006D149F">
              <w:rPr>
                <w:color w:val="000000" w:themeColor="text1"/>
                <w:sz w:val="24"/>
                <w:szCs w:val="24"/>
              </w:rPr>
              <w:t>Stack</w:t>
            </w:r>
          </w:p>
          <w:p w14:paraId="558C7846" w14:textId="3DB4F779" w:rsidR="006D149F" w:rsidRPr="002E0808" w:rsidRDefault="006D149F" w:rsidP="000E2D66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Firewall ,Permissions in Apache tomcat Server</w:t>
            </w:r>
          </w:p>
          <w:p w14:paraId="1BEFD063" w14:textId="72660766" w:rsidR="00001A9C" w:rsidRDefault="00001A9C" w:rsidP="000E2D66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PDO Queries to MySQL</w:t>
            </w:r>
          </w:p>
          <w:p w14:paraId="29997456" w14:textId="47AB615F" w:rsidR="00001A9C" w:rsidRPr="000906BD" w:rsidRDefault="00001A9C" w:rsidP="000E2D66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POST/GET Methods</w:t>
            </w:r>
          </w:p>
          <w:p w14:paraId="6B2DF1C9" w14:textId="783493D2" w:rsidR="00001A9C" w:rsidRPr="00001A9C" w:rsidRDefault="00001A9C" w:rsidP="00001A9C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Sharin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</w:rPr>
              <w:t>g messages from chrome to other apps</w:t>
            </w:r>
          </w:p>
          <w:p w14:paraId="412287A5" w14:textId="63D4BF9F" w:rsidR="00001A9C" w:rsidRPr="000906BD" w:rsidRDefault="00001A9C" w:rsidP="000E2D66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Responsive ,Browser Compatibility</w:t>
            </w:r>
          </w:p>
          <w:p w14:paraId="64BA90D8" w14:textId="34F86201" w:rsidR="00001A9C" w:rsidRPr="000906BD" w:rsidRDefault="00001A9C" w:rsidP="000E2D66">
            <w:pPr>
              <w:pStyle w:val="ListParagraph"/>
              <w:numPr>
                <w:ilvl w:val="0"/>
                <w:numId w:val="29"/>
              </w:num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06BD">
              <w:rPr>
                <w:color w:val="000000" w:themeColor="text1"/>
                <w:sz w:val="24"/>
                <w:szCs w:val="24"/>
              </w:rPr>
              <w:t>AJAX</w:t>
            </w:r>
            <w:r>
              <w:rPr>
                <w:color w:val="000000" w:themeColor="text1"/>
                <w:sz w:val="24"/>
                <w:szCs w:val="24"/>
              </w:rPr>
              <w:t xml:space="preserve"> Request and response after</w:t>
            </w:r>
            <w:r w:rsidR="00A52429">
              <w:rPr>
                <w:color w:val="000000" w:themeColor="text1"/>
                <w:sz w:val="24"/>
                <w:szCs w:val="24"/>
              </w:rPr>
              <w:t xml:space="preserve"> html</w:t>
            </w:r>
            <w:r>
              <w:rPr>
                <w:color w:val="000000" w:themeColor="text1"/>
                <w:sz w:val="24"/>
                <w:szCs w:val="24"/>
              </w:rPr>
              <w:t xml:space="preserve"> form submission </w:t>
            </w:r>
          </w:p>
        </w:tc>
      </w:tr>
    </w:tbl>
    <w:p w14:paraId="46FAFF49" w14:textId="77777777" w:rsidR="00EE6562" w:rsidRDefault="00EE6562" w:rsidP="00EE6562">
      <w:pPr>
        <w:pStyle w:val="Heading1"/>
        <w:rPr>
          <w:rFonts w:asciiTheme="minorHAnsi" w:hAnsiTheme="minorHAnsi"/>
          <w:color w:val="DB0962"/>
        </w:rPr>
      </w:pPr>
    </w:p>
    <w:sectPr w:rsidR="00EE6562" w:rsidSect="00CD0FD6">
      <w:footerReference w:type="default" r:id="rId17"/>
      <w:headerReference w:type="first" r:id="rId1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393FD" w14:textId="77777777" w:rsidR="00340EFF" w:rsidRDefault="00340EFF" w:rsidP="0068194B">
      <w:r>
        <w:separator/>
      </w:r>
    </w:p>
    <w:p w14:paraId="59714CD7" w14:textId="77777777" w:rsidR="00340EFF" w:rsidRDefault="00340EFF"/>
    <w:p w14:paraId="6A9DBEBA" w14:textId="77777777" w:rsidR="00340EFF" w:rsidRDefault="00340EFF"/>
  </w:endnote>
  <w:endnote w:type="continuationSeparator" w:id="0">
    <w:p w14:paraId="74387163" w14:textId="77777777" w:rsidR="00340EFF" w:rsidRDefault="00340EFF" w:rsidP="0068194B">
      <w:r>
        <w:continuationSeparator/>
      </w:r>
    </w:p>
    <w:p w14:paraId="3462DEBF" w14:textId="77777777" w:rsidR="00340EFF" w:rsidRDefault="00340EFF"/>
    <w:p w14:paraId="500821EC" w14:textId="77777777" w:rsidR="00340EFF" w:rsidRDefault="00340E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F7A482" w14:textId="77777777" w:rsidR="00AF024C" w:rsidRDefault="00AF024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37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2C80E" w14:textId="77777777" w:rsidR="00340EFF" w:rsidRDefault="00340EFF" w:rsidP="0068194B">
      <w:r>
        <w:separator/>
      </w:r>
    </w:p>
    <w:p w14:paraId="5C618079" w14:textId="77777777" w:rsidR="00340EFF" w:rsidRDefault="00340EFF"/>
    <w:p w14:paraId="238A956C" w14:textId="77777777" w:rsidR="00340EFF" w:rsidRDefault="00340EFF"/>
  </w:footnote>
  <w:footnote w:type="continuationSeparator" w:id="0">
    <w:p w14:paraId="263AD2A8" w14:textId="77777777" w:rsidR="00340EFF" w:rsidRDefault="00340EFF" w:rsidP="0068194B">
      <w:r>
        <w:continuationSeparator/>
      </w:r>
    </w:p>
    <w:p w14:paraId="39B02BEE" w14:textId="77777777" w:rsidR="00340EFF" w:rsidRDefault="00340EFF"/>
    <w:p w14:paraId="36922C71" w14:textId="77777777" w:rsidR="00340EFF" w:rsidRDefault="00340E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DD104" w14:textId="77777777" w:rsidR="00AF024C" w:rsidRPr="004E01EB" w:rsidRDefault="00AF024C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407FBC" wp14:editId="2E71386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15EF81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0DE048A"/>
    <w:multiLevelType w:val="hybridMultilevel"/>
    <w:tmpl w:val="8C808ADE"/>
    <w:lvl w:ilvl="0" w:tplc="87C2BF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6D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EB0729"/>
    <w:multiLevelType w:val="hybridMultilevel"/>
    <w:tmpl w:val="A7B2E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0F45D1"/>
    <w:multiLevelType w:val="hybridMultilevel"/>
    <w:tmpl w:val="6C3A8A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BBD0B71"/>
    <w:multiLevelType w:val="hybridMultilevel"/>
    <w:tmpl w:val="46D4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174EBA"/>
    <w:multiLevelType w:val="hybridMultilevel"/>
    <w:tmpl w:val="1CF40C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EA46152"/>
    <w:multiLevelType w:val="hybridMultilevel"/>
    <w:tmpl w:val="B10479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127DE4"/>
    <w:multiLevelType w:val="hybridMultilevel"/>
    <w:tmpl w:val="CB12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CA7D43"/>
    <w:multiLevelType w:val="hybridMultilevel"/>
    <w:tmpl w:val="A7CCA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>
    <w:nsid w:val="208124D2"/>
    <w:multiLevelType w:val="hybridMultilevel"/>
    <w:tmpl w:val="CEB0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534EE2"/>
    <w:multiLevelType w:val="hybridMultilevel"/>
    <w:tmpl w:val="0E9AA0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2A955787"/>
    <w:multiLevelType w:val="hybridMultilevel"/>
    <w:tmpl w:val="B55A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A31E29"/>
    <w:multiLevelType w:val="hybridMultilevel"/>
    <w:tmpl w:val="A86E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30AC7A6B"/>
    <w:multiLevelType w:val="multilevel"/>
    <w:tmpl w:val="4C0E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5F672ACB"/>
    <w:multiLevelType w:val="hybridMultilevel"/>
    <w:tmpl w:val="D71CD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656BEF"/>
    <w:multiLevelType w:val="hybridMultilevel"/>
    <w:tmpl w:val="0864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A8758A"/>
    <w:multiLevelType w:val="hybridMultilevel"/>
    <w:tmpl w:val="0524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717183"/>
    <w:multiLevelType w:val="hybridMultilevel"/>
    <w:tmpl w:val="DA4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78017D"/>
    <w:multiLevelType w:val="hybridMultilevel"/>
    <w:tmpl w:val="9E22E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58A6EAD"/>
    <w:multiLevelType w:val="hybridMultilevel"/>
    <w:tmpl w:val="6E98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34674A"/>
    <w:multiLevelType w:val="hybridMultilevel"/>
    <w:tmpl w:val="92AA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8"/>
  </w:num>
  <w:num w:numId="6">
    <w:abstractNumId w:val="3"/>
  </w:num>
  <w:num w:numId="7">
    <w:abstractNumId w:val="23"/>
  </w:num>
  <w:num w:numId="8">
    <w:abstractNumId w:val="2"/>
  </w:num>
  <w:num w:numId="9">
    <w:abstractNumId w:val="2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0"/>
  </w:num>
  <w:num w:numId="16">
    <w:abstractNumId w:val="13"/>
  </w:num>
  <w:num w:numId="17">
    <w:abstractNumId w:val="26"/>
  </w:num>
  <w:num w:numId="18">
    <w:abstractNumId w:val="30"/>
  </w:num>
  <w:num w:numId="19">
    <w:abstractNumId w:val="16"/>
  </w:num>
  <w:num w:numId="20">
    <w:abstractNumId w:val="12"/>
  </w:num>
  <w:num w:numId="21">
    <w:abstractNumId w:val="14"/>
  </w:num>
  <w:num w:numId="22">
    <w:abstractNumId w:val="20"/>
  </w:num>
  <w:num w:numId="23">
    <w:abstractNumId w:val="27"/>
  </w:num>
  <w:num w:numId="24">
    <w:abstractNumId w:val="15"/>
  </w:num>
  <w:num w:numId="25">
    <w:abstractNumId w:val="29"/>
  </w:num>
  <w:num w:numId="26">
    <w:abstractNumId w:val="22"/>
  </w:num>
  <w:num w:numId="27">
    <w:abstractNumId w:val="32"/>
  </w:num>
  <w:num w:numId="28">
    <w:abstractNumId w:val="24"/>
  </w:num>
  <w:num w:numId="29">
    <w:abstractNumId w:val="28"/>
  </w:num>
  <w:num w:numId="30">
    <w:abstractNumId w:val="31"/>
  </w:num>
  <w:num w:numId="31">
    <w:abstractNumId w:val="19"/>
  </w:num>
  <w:num w:numId="32">
    <w:abstractNumId w:val="1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85"/>
    <w:rsid w:val="000001EF"/>
    <w:rsid w:val="00001A9C"/>
    <w:rsid w:val="00007322"/>
    <w:rsid w:val="00007728"/>
    <w:rsid w:val="000177C5"/>
    <w:rsid w:val="00022AFD"/>
    <w:rsid w:val="00024584"/>
    <w:rsid w:val="00024730"/>
    <w:rsid w:val="000307EE"/>
    <w:rsid w:val="00046B5F"/>
    <w:rsid w:val="00055E95"/>
    <w:rsid w:val="0007021F"/>
    <w:rsid w:val="000906BD"/>
    <w:rsid w:val="000B2BA5"/>
    <w:rsid w:val="000E138A"/>
    <w:rsid w:val="000F1C35"/>
    <w:rsid w:val="000F2F8C"/>
    <w:rsid w:val="0010006E"/>
    <w:rsid w:val="00102B1E"/>
    <w:rsid w:val="001045A8"/>
    <w:rsid w:val="00114A91"/>
    <w:rsid w:val="001427E1"/>
    <w:rsid w:val="001465B8"/>
    <w:rsid w:val="00163668"/>
    <w:rsid w:val="00171566"/>
    <w:rsid w:val="00174676"/>
    <w:rsid w:val="001755A8"/>
    <w:rsid w:val="00184014"/>
    <w:rsid w:val="001918E6"/>
    <w:rsid w:val="00192008"/>
    <w:rsid w:val="00194558"/>
    <w:rsid w:val="001C0E68"/>
    <w:rsid w:val="001C4B6F"/>
    <w:rsid w:val="001D0BF1"/>
    <w:rsid w:val="001E1887"/>
    <w:rsid w:val="001E3120"/>
    <w:rsid w:val="001E7E0C"/>
    <w:rsid w:val="001F034C"/>
    <w:rsid w:val="001F0BB0"/>
    <w:rsid w:val="001F4E6D"/>
    <w:rsid w:val="001F6140"/>
    <w:rsid w:val="00203573"/>
    <w:rsid w:val="0020597D"/>
    <w:rsid w:val="00207C4A"/>
    <w:rsid w:val="00213B4C"/>
    <w:rsid w:val="002253B0"/>
    <w:rsid w:val="00236D54"/>
    <w:rsid w:val="00241D8C"/>
    <w:rsid w:val="00241FDB"/>
    <w:rsid w:val="002442C4"/>
    <w:rsid w:val="00244799"/>
    <w:rsid w:val="0024720C"/>
    <w:rsid w:val="002617AE"/>
    <w:rsid w:val="002638D0"/>
    <w:rsid w:val="002647D3"/>
    <w:rsid w:val="00267DE5"/>
    <w:rsid w:val="00275EAE"/>
    <w:rsid w:val="00294998"/>
    <w:rsid w:val="00297F18"/>
    <w:rsid w:val="002A1945"/>
    <w:rsid w:val="002B2958"/>
    <w:rsid w:val="002B3FC8"/>
    <w:rsid w:val="002D23C5"/>
    <w:rsid w:val="002D6137"/>
    <w:rsid w:val="002E0808"/>
    <w:rsid w:val="002E7E61"/>
    <w:rsid w:val="002F05E5"/>
    <w:rsid w:val="002F254D"/>
    <w:rsid w:val="002F30E4"/>
    <w:rsid w:val="00307140"/>
    <w:rsid w:val="00316DFF"/>
    <w:rsid w:val="00325B57"/>
    <w:rsid w:val="00336056"/>
    <w:rsid w:val="00340EFF"/>
    <w:rsid w:val="00347492"/>
    <w:rsid w:val="003544E1"/>
    <w:rsid w:val="00366398"/>
    <w:rsid w:val="00370958"/>
    <w:rsid w:val="0037355D"/>
    <w:rsid w:val="003A0632"/>
    <w:rsid w:val="003A30E5"/>
    <w:rsid w:val="003A6ADF"/>
    <w:rsid w:val="003A7B39"/>
    <w:rsid w:val="003B04A3"/>
    <w:rsid w:val="003B5928"/>
    <w:rsid w:val="003C7ACC"/>
    <w:rsid w:val="003D0E0B"/>
    <w:rsid w:val="003D380F"/>
    <w:rsid w:val="003E11D2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9725D"/>
    <w:rsid w:val="004A1FAE"/>
    <w:rsid w:val="004A32FF"/>
    <w:rsid w:val="004B06EB"/>
    <w:rsid w:val="004B6AD0"/>
    <w:rsid w:val="004C2D5D"/>
    <w:rsid w:val="004C33E1"/>
    <w:rsid w:val="004E01EB"/>
    <w:rsid w:val="004E2794"/>
    <w:rsid w:val="004E27D3"/>
    <w:rsid w:val="00510392"/>
    <w:rsid w:val="00513E2A"/>
    <w:rsid w:val="00540CC6"/>
    <w:rsid w:val="00566A35"/>
    <w:rsid w:val="0056701E"/>
    <w:rsid w:val="005740D7"/>
    <w:rsid w:val="00583BA2"/>
    <w:rsid w:val="005A0F26"/>
    <w:rsid w:val="005A1B10"/>
    <w:rsid w:val="005A6850"/>
    <w:rsid w:val="005B1B1B"/>
    <w:rsid w:val="005C44A8"/>
    <w:rsid w:val="005C5932"/>
    <w:rsid w:val="005D3CA7"/>
    <w:rsid w:val="005D4CC1"/>
    <w:rsid w:val="005E31B1"/>
    <w:rsid w:val="005E32DD"/>
    <w:rsid w:val="005F4B91"/>
    <w:rsid w:val="005F55D2"/>
    <w:rsid w:val="00601056"/>
    <w:rsid w:val="0061541D"/>
    <w:rsid w:val="00622532"/>
    <w:rsid w:val="0062312F"/>
    <w:rsid w:val="00625F2C"/>
    <w:rsid w:val="006526F7"/>
    <w:rsid w:val="006618E9"/>
    <w:rsid w:val="00673D21"/>
    <w:rsid w:val="006740BC"/>
    <w:rsid w:val="0068194B"/>
    <w:rsid w:val="00692703"/>
    <w:rsid w:val="006A1962"/>
    <w:rsid w:val="006A5A85"/>
    <w:rsid w:val="006B5D48"/>
    <w:rsid w:val="006B7D7B"/>
    <w:rsid w:val="006C1A5E"/>
    <w:rsid w:val="006C58C7"/>
    <w:rsid w:val="006C6FEC"/>
    <w:rsid w:val="006D149F"/>
    <w:rsid w:val="006D3D20"/>
    <w:rsid w:val="006E1507"/>
    <w:rsid w:val="0071223A"/>
    <w:rsid w:val="00712D8B"/>
    <w:rsid w:val="007273B7"/>
    <w:rsid w:val="00733E0A"/>
    <w:rsid w:val="0074403D"/>
    <w:rsid w:val="00746D44"/>
    <w:rsid w:val="007538DC"/>
    <w:rsid w:val="00757803"/>
    <w:rsid w:val="00774B8D"/>
    <w:rsid w:val="0078529E"/>
    <w:rsid w:val="0079206B"/>
    <w:rsid w:val="00796076"/>
    <w:rsid w:val="007A0895"/>
    <w:rsid w:val="007C0566"/>
    <w:rsid w:val="007C10F7"/>
    <w:rsid w:val="007C3248"/>
    <w:rsid w:val="007C606B"/>
    <w:rsid w:val="007E4504"/>
    <w:rsid w:val="007E6A61"/>
    <w:rsid w:val="007F0AD5"/>
    <w:rsid w:val="00801140"/>
    <w:rsid w:val="00803404"/>
    <w:rsid w:val="00827F63"/>
    <w:rsid w:val="00834955"/>
    <w:rsid w:val="00855B59"/>
    <w:rsid w:val="00860461"/>
    <w:rsid w:val="0086487C"/>
    <w:rsid w:val="00870B20"/>
    <w:rsid w:val="008829F8"/>
    <w:rsid w:val="00885897"/>
    <w:rsid w:val="008A6538"/>
    <w:rsid w:val="008B59CD"/>
    <w:rsid w:val="008C7056"/>
    <w:rsid w:val="008F3B14"/>
    <w:rsid w:val="00901899"/>
    <w:rsid w:val="0090344B"/>
    <w:rsid w:val="00903FDB"/>
    <w:rsid w:val="00905715"/>
    <w:rsid w:val="0091321E"/>
    <w:rsid w:val="00913946"/>
    <w:rsid w:val="0092726B"/>
    <w:rsid w:val="009361BA"/>
    <w:rsid w:val="00944F78"/>
    <w:rsid w:val="009510E7"/>
    <w:rsid w:val="00952C89"/>
    <w:rsid w:val="009533EE"/>
    <w:rsid w:val="009571D8"/>
    <w:rsid w:val="009650EA"/>
    <w:rsid w:val="00967D34"/>
    <w:rsid w:val="0097790C"/>
    <w:rsid w:val="0098506E"/>
    <w:rsid w:val="00993F64"/>
    <w:rsid w:val="009A07D5"/>
    <w:rsid w:val="009A44CE"/>
    <w:rsid w:val="009A459D"/>
    <w:rsid w:val="009B00EB"/>
    <w:rsid w:val="009C28AA"/>
    <w:rsid w:val="009C4DFC"/>
    <w:rsid w:val="009D44F8"/>
    <w:rsid w:val="009E3160"/>
    <w:rsid w:val="009E6E54"/>
    <w:rsid w:val="009F220C"/>
    <w:rsid w:val="009F3B05"/>
    <w:rsid w:val="009F4931"/>
    <w:rsid w:val="00A14534"/>
    <w:rsid w:val="00A16DAA"/>
    <w:rsid w:val="00A24162"/>
    <w:rsid w:val="00A25023"/>
    <w:rsid w:val="00A256C2"/>
    <w:rsid w:val="00A270EA"/>
    <w:rsid w:val="00A27C16"/>
    <w:rsid w:val="00A33C55"/>
    <w:rsid w:val="00A34BA2"/>
    <w:rsid w:val="00A36F27"/>
    <w:rsid w:val="00A42E32"/>
    <w:rsid w:val="00A46E63"/>
    <w:rsid w:val="00A51DC5"/>
    <w:rsid w:val="00A52429"/>
    <w:rsid w:val="00A53DE1"/>
    <w:rsid w:val="00A615E1"/>
    <w:rsid w:val="00A665A3"/>
    <w:rsid w:val="00A667DB"/>
    <w:rsid w:val="00A755E8"/>
    <w:rsid w:val="00A93A5D"/>
    <w:rsid w:val="00A94AAC"/>
    <w:rsid w:val="00AA7500"/>
    <w:rsid w:val="00AB1614"/>
    <w:rsid w:val="00AB32F8"/>
    <w:rsid w:val="00AB610B"/>
    <w:rsid w:val="00AD360E"/>
    <w:rsid w:val="00AD40FB"/>
    <w:rsid w:val="00AD782D"/>
    <w:rsid w:val="00AE34AC"/>
    <w:rsid w:val="00AE7650"/>
    <w:rsid w:val="00AF024C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2CD9"/>
    <w:rsid w:val="00BA1546"/>
    <w:rsid w:val="00BB4E51"/>
    <w:rsid w:val="00BC4590"/>
    <w:rsid w:val="00BD431F"/>
    <w:rsid w:val="00BE423E"/>
    <w:rsid w:val="00BF61AC"/>
    <w:rsid w:val="00C10305"/>
    <w:rsid w:val="00C10371"/>
    <w:rsid w:val="00C26FFF"/>
    <w:rsid w:val="00C4769F"/>
    <w:rsid w:val="00C47FA6"/>
    <w:rsid w:val="00C56783"/>
    <w:rsid w:val="00C57FC6"/>
    <w:rsid w:val="00C61E52"/>
    <w:rsid w:val="00C66A7D"/>
    <w:rsid w:val="00C779DA"/>
    <w:rsid w:val="00C814F7"/>
    <w:rsid w:val="00C94A77"/>
    <w:rsid w:val="00C96FD0"/>
    <w:rsid w:val="00CA1B31"/>
    <w:rsid w:val="00CA4B4D"/>
    <w:rsid w:val="00CB35C3"/>
    <w:rsid w:val="00CB40A4"/>
    <w:rsid w:val="00CD0FD6"/>
    <w:rsid w:val="00CD323D"/>
    <w:rsid w:val="00CE4030"/>
    <w:rsid w:val="00CE64B3"/>
    <w:rsid w:val="00CF1A49"/>
    <w:rsid w:val="00D0630C"/>
    <w:rsid w:val="00D243A9"/>
    <w:rsid w:val="00D245C1"/>
    <w:rsid w:val="00D305E5"/>
    <w:rsid w:val="00D37CD3"/>
    <w:rsid w:val="00D52E90"/>
    <w:rsid w:val="00D54157"/>
    <w:rsid w:val="00D60768"/>
    <w:rsid w:val="00D647C3"/>
    <w:rsid w:val="00D66A52"/>
    <w:rsid w:val="00D66EFA"/>
    <w:rsid w:val="00D72A2D"/>
    <w:rsid w:val="00D83F65"/>
    <w:rsid w:val="00D9521A"/>
    <w:rsid w:val="00DA3914"/>
    <w:rsid w:val="00DA4B76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5ECE"/>
    <w:rsid w:val="00E14498"/>
    <w:rsid w:val="00E14A5C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4F73"/>
    <w:rsid w:val="00EC1351"/>
    <w:rsid w:val="00EC4CBF"/>
    <w:rsid w:val="00ED3BE8"/>
    <w:rsid w:val="00EE2CA8"/>
    <w:rsid w:val="00EE6562"/>
    <w:rsid w:val="00EF17E8"/>
    <w:rsid w:val="00EF1861"/>
    <w:rsid w:val="00EF34FF"/>
    <w:rsid w:val="00EF51D9"/>
    <w:rsid w:val="00F023A1"/>
    <w:rsid w:val="00F1099D"/>
    <w:rsid w:val="00F130DD"/>
    <w:rsid w:val="00F24884"/>
    <w:rsid w:val="00F476C4"/>
    <w:rsid w:val="00F61DF9"/>
    <w:rsid w:val="00F659CE"/>
    <w:rsid w:val="00F81960"/>
    <w:rsid w:val="00F8769D"/>
    <w:rsid w:val="00F9350C"/>
    <w:rsid w:val="00F94EB5"/>
    <w:rsid w:val="00F9624D"/>
    <w:rsid w:val="00FA57F4"/>
    <w:rsid w:val="00FB31C1"/>
    <w:rsid w:val="00FB4A3A"/>
    <w:rsid w:val="00FB58F2"/>
    <w:rsid w:val="00FC6AEA"/>
    <w:rsid w:val="00FD3D13"/>
    <w:rsid w:val="00FE55A2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0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unhideWhenUsed/>
    <w:qFormat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ResumeText">
    <w:name w:val="Resume Text"/>
    <w:basedOn w:val="Normal"/>
    <w:qFormat/>
    <w:rsid w:val="00D83F65"/>
    <w:pPr>
      <w:spacing w:before="40" w:after="40" w:line="288" w:lineRule="auto"/>
      <w:ind w:right="1440"/>
    </w:pPr>
    <w:rPr>
      <w:kern w:val="20"/>
      <w:sz w:val="20"/>
      <w:szCs w:val="20"/>
      <w:lang w:eastAsia="ja-JP"/>
    </w:rPr>
  </w:style>
  <w:style w:type="paragraph" w:customStyle="1" w:styleId="Default">
    <w:name w:val="Default"/>
    <w:rsid w:val="00D83F6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ja-JP"/>
    </w:rPr>
  </w:style>
  <w:style w:type="table" w:customStyle="1" w:styleId="GridTableLight">
    <w:name w:val="Grid Table Light"/>
    <w:basedOn w:val="TableNormal"/>
    <w:uiPriority w:val="40"/>
    <w:rsid w:val="0062253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769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unhideWhenUsed/>
    <w:qFormat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ResumeText">
    <w:name w:val="Resume Text"/>
    <w:basedOn w:val="Normal"/>
    <w:qFormat/>
    <w:rsid w:val="00D83F65"/>
    <w:pPr>
      <w:spacing w:before="40" w:after="40" w:line="288" w:lineRule="auto"/>
      <w:ind w:right="1440"/>
    </w:pPr>
    <w:rPr>
      <w:kern w:val="20"/>
      <w:sz w:val="20"/>
      <w:szCs w:val="20"/>
      <w:lang w:eastAsia="ja-JP"/>
    </w:rPr>
  </w:style>
  <w:style w:type="paragraph" w:customStyle="1" w:styleId="Default">
    <w:name w:val="Default"/>
    <w:rsid w:val="00D83F6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ja-JP"/>
    </w:rPr>
  </w:style>
  <w:style w:type="table" w:customStyle="1" w:styleId="GridTableLight">
    <w:name w:val="Grid Table Light"/>
    <w:basedOn w:val="TableNormal"/>
    <w:uiPriority w:val="40"/>
    <w:rsid w:val="0062253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7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vek%20John\Desktop\github.com\divekjohns" TargetMode="External"/><Relationship Id="rId13" Type="http://schemas.openxmlformats.org/officeDocument/2006/relationships/hyperlink" Target="mailto:Divekjohn@gmail.com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Divek.rf.gd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ivekjohns.firebaseapp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Divek%20John\Desktop\github.com\divekjoh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ivek.rf.gd/js" TargetMode="External"/><Relationship Id="rId10" Type="http://schemas.openxmlformats.org/officeDocument/2006/relationships/hyperlink" Target="mailto:Divekjohn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ivek.rf.gd" TargetMode="External"/><Relationship Id="rId14" Type="http://schemas.openxmlformats.org/officeDocument/2006/relationships/hyperlink" Target="http://www.webstackacadem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akumar\AppData\Roaming\Microsoft\Templates\Chronological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111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Divek John</dc:creator>
  <cp:lastModifiedBy>Divek John</cp:lastModifiedBy>
  <cp:revision>27</cp:revision>
  <dcterms:created xsi:type="dcterms:W3CDTF">2018-11-24T07:36:00Z</dcterms:created>
  <dcterms:modified xsi:type="dcterms:W3CDTF">2018-11-24T09:31:00Z</dcterms:modified>
</cp:coreProperties>
</file>